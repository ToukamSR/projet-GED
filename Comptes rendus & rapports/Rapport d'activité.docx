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8488" w14:textId="32E4BB70" w:rsidR="00D077E9" w:rsidRDefault="002A0A94" w:rsidP="00D70D0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05C332" wp14:editId="723B721E">
                <wp:simplePos x="0" y="0"/>
                <wp:positionH relativeFrom="column">
                  <wp:posOffset>-203835</wp:posOffset>
                </wp:positionH>
                <wp:positionV relativeFrom="page">
                  <wp:posOffset>895350</wp:posOffset>
                </wp:positionV>
                <wp:extent cx="3938905" cy="8522335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522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C5273" w14:textId="77777777" w:rsidR="00AF7493" w:rsidRPr="00AF7493" w:rsidRDefault="00AF7493" w:rsidP="00AF749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5C332" id="Rectangle 3" o:spid="_x0000_s1026" alt="rectangle blanc pour le texte sur la couverture" style="position:absolute;margin-left:-16.05pt;margin-top:70.5pt;width:310.15pt;height:671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" fillcolor="white [3212]" stroked="f" strokeweight="2pt">
                <v:textbox>
                  <w:txbxContent>
                    <w:p w14:paraId="014C5273" w14:textId="77777777" w:rsidR="00AF7493" w:rsidRPr="00AF7493" w:rsidRDefault="00AF7493" w:rsidP="00AF7493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0C7DFD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BAC6225" wp14:editId="263F222F">
            <wp:simplePos x="0" y="0"/>
            <wp:positionH relativeFrom="page">
              <wp:posOffset>9526</wp:posOffset>
            </wp:positionH>
            <wp:positionV relativeFrom="page">
              <wp:align>top</wp:align>
            </wp:positionV>
            <wp:extent cx="7553012" cy="4846320"/>
            <wp:effectExtent l="0" t="0" r="0" b="0"/>
            <wp:wrapNone/>
            <wp:docPr id="1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 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012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93"/>
      </w:tblGrid>
      <w:tr w:rsidR="00D077E9" w14:paraId="0D65CFDA" w14:textId="77777777" w:rsidTr="00A03EE3">
        <w:trPr>
          <w:trHeight w:val="411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F054008" w14:textId="77777777" w:rsidR="00D077E9" w:rsidRDefault="00D077E9" w:rsidP="00AB02A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6A665FED" wp14:editId="43EFDB9B">
                      <wp:extent cx="3615070" cy="1541721"/>
                      <wp:effectExtent l="0" t="0" r="0" b="1905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5070" cy="15417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DA3EFB" w14:textId="71A5B826" w:rsidR="009172F8" w:rsidRPr="00065466" w:rsidRDefault="00065466" w:rsidP="00A03EE3">
                                  <w:pPr>
                                    <w:pStyle w:val="Title"/>
                                    <w:rPr>
                                      <w:lang w:bidi="fr-FR"/>
                                    </w:rPr>
                                  </w:pPr>
                                  <w:r w:rsidRPr="00065466">
                                    <w:rPr>
                                      <w:lang w:bidi="fr-FR"/>
                                    </w:rPr>
                                    <w:t>PR</w:t>
                                  </w:r>
                                  <w:r>
                                    <w:rPr>
                                      <w:lang w:bidi="fr-FR"/>
                                    </w:rPr>
                                    <w:t>OJET GED</w:t>
                                  </w:r>
                                </w:p>
                                <w:p w14:paraId="0AAF2C4E" w14:textId="6B79665D" w:rsidR="009172F8" w:rsidRDefault="00065466" w:rsidP="00F314BE">
                                  <w:pPr>
                                    <w:pStyle w:val="Subtitle"/>
                                    <w:rPr>
                                      <w:rFonts w:ascii="Segoe UI" w:hAnsi="Segoe UI" w:cs="Segoe UI"/>
                                      <w:sz w:val="36"/>
                                      <w:lang w:bidi="fr-FR"/>
                                    </w:rPr>
                                  </w:pPr>
                                  <w:r w:rsidRPr="00065466">
                                    <w:rPr>
                                      <w:rFonts w:ascii="Segoe UI" w:hAnsi="Segoe UI" w:cs="Segoe UI"/>
                                      <w:sz w:val="36"/>
                                      <w:lang w:bidi="fr-FR"/>
                                    </w:rPr>
                                    <w:t xml:space="preserve">presentation du </w:t>
                                  </w:r>
                                  <w:r w:rsidR="00BC0F5B">
                                    <w:rPr>
                                      <w:rFonts w:ascii="Segoe UI" w:hAnsi="Segoe UI" w:cs="Segoe UI"/>
                                      <w:sz w:val="36"/>
                                      <w:lang w:bidi="fr-FR"/>
                                    </w:rPr>
                                    <w:t>RAPPORT</w:t>
                                  </w:r>
                                </w:p>
                                <w:p w14:paraId="2B58F286" w14:textId="4C9C5ADA" w:rsidR="00BC0F5B" w:rsidRPr="00BC0F5B" w:rsidRDefault="00BC0F5B" w:rsidP="00F314BE">
                                  <w:pPr>
                                    <w:pStyle w:val="Subtitle"/>
                                    <w:rPr>
                                      <w:rFonts w:ascii="Segoe UI" w:hAnsi="Segoe UI" w:cs="Segoe UI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36"/>
                                      <w:lang w:bidi="fr-FR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Segoe UI" w:hAnsi="Segoe UI" w:cs="Segoe UI"/>
                                      <w:sz w:val="36"/>
                                      <w:lang w:val="en-US" w:bidi="fr-FR"/>
                                    </w:rPr>
                                    <w:t>’ACTIVIT</w:t>
                                  </w:r>
                                  <w:r>
                                    <w:rPr>
                                      <w:rFonts w:ascii="Segoe UI" w:hAnsi="Segoe UI" w:cs="Segoe UI"/>
                                      <w:sz w:val="36"/>
                                      <w:lang w:bidi="fr-FR"/>
                                    </w:rPr>
                                    <w:t>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A665F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7" type="#_x0000_t202" style="width:284.65pt;height:1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kBGgIAADQEAAAOAAAAZHJzL2Uyb0RvYy54bWysU9uO2yAQfa/Uf0C8N7azubRWnFW6q1SV&#10;ot2VstU+EwyxJcxQILHTr++AnYu2far6AgMzzOWcw+K+axQ5Cutq0AXNRiklQnMoa70v6I/X9afP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" filled="f" stroked="f" strokeweight=".5pt">
                      <v:textbox>
                        <w:txbxContent>
                          <w:p w14:paraId="77DA3EFB" w14:textId="71A5B826" w:rsidR="009172F8" w:rsidRPr="00065466" w:rsidRDefault="00065466" w:rsidP="00A03EE3">
                            <w:pPr>
                              <w:pStyle w:val="Title"/>
                              <w:rPr>
                                <w:lang w:bidi="fr-FR"/>
                              </w:rPr>
                            </w:pPr>
                            <w:r w:rsidRPr="00065466">
                              <w:rPr>
                                <w:lang w:bidi="fr-FR"/>
                              </w:rPr>
                              <w:t>PR</w:t>
                            </w:r>
                            <w:r>
                              <w:rPr>
                                <w:lang w:bidi="fr-FR"/>
                              </w:rPr>
                              <w:t>OJET GED</w:t>
                            </w:r>
                          </w:p>
                          <w:p w14:paraId="0AAF2C4E" w14:textId="6B79665D" w:rsidR="009172F8" w:rsidRDefault="00065466" w:rsidP="00F314BE">
                            <w:pPr>
                              <w:pStyle w:val="Subtitle"/>
                              <w:rPr>
                                <w:rFonts w:ascii="Segoe UI" w:hAnsi="Segoe UI" w:cs="Segoe UI"/>
                                <w:sz w:val="36"/>
                                <w:lang w:bidi="fr-FR"/>
                              </w:rPr>
                            </w:pPr>
                            <w:r w:rsidRPr="00065466">
                              <w:rPr>
                                <w:rFonts w:ascii="Segoe UI" w:hAnsi="Segoe UI" w:cs="Segoe UI"/>
                                <w:sz w:val="36"/>
                                <w:lang w:bidi="fr-FR"/>
                              </w:rPr>
                              <w:t xml:space="preserve">presentation du </w:t>
                            </w:r>
                            <w:r w:rsidR="00BC0F5B">
                              <w:rPr>
                                <w:rFonts w:ascii="Segoe UI" w:hAnsi="Segoe UI" w:cs="Segoe UI"/>
                                <w:sz w:val="36"/>
                                <w:lang w:bidi="fr-FR"/>
                              </w:rPr>
                              <w:t>RAPPORT</w:t>
                            </w:r>
                          </w:p>
                          <w:p w14:paraId="2B58F286" w14:textId="4C9C5ADA" w:rsidR="00BC0F5B" w:rsidRPr="00BC0F5B" w:rsidRDefault="00BC0F5B" w:rsidP="00F314BE">
                            <w:pPr>
                              <w:pStyle w:val="Subtitle"/>
                              <w:rPr>
                                <w:rFonts w:ascii="Segoe UI" w:hAnsi="Segoe UI" w:cs="Segoe UI"/>
                                <w:sz w:val="3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6"/>
                                <w:lang w:bidi="fr-FR"/>
                              </w:rPr>
                              <w:t>D</w:t>
                            </w:r>
                            <w:r>
                              <w:rPr>
                                <w:rFonts w:ascii="Segoe UI" w:hAnsi="Segoe UI" w:cs="Segoe UI"/>
                                <w:sz w:val="36"/>
                                <w:lang w:val="en-US" w:bidi="fr-FR"/>
                              </w:rPr>
                              <w:t>’ACTIVIT</w:t>
                            </w:r>
                            <w:r>
                              <w:rPr>
                                <w:rFonts w:ascii="Segoe UI" w:hAnsi="Segoe UI" w:cs="Segoe UI"/>
                                <w:sz w:val="36"/>
                                <w:lang w:bidi="fr-FR"/>
                              </w:rPr>
                              <w:t>É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7763896" w14:textId="77777777" w:rsidR="00D077E9" w:rsidRDefault="00D077E9" w:rsidP="00AB02A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2E63CBB1" wp14:editId="4589FFAB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84F8E9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065466" w14:paraId="07C0F8BE" w14:textId="77777777" w:rsidTr="00A03EE3">
        <w:trPr>
          <w:trHeight w:val="6937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7F590A6" w14:textId="316A8771" w:rsidR="00F314BE" w:rsidRPr="00F314BE" w:rsidRDefault="00F314BE" w:rsidP="00593A38">
            <w:pPr>
              <w:pStyle w:val="Nom"/>
              <w:rPr>
                <w:sz w:val="36"/>
              </w:rPr>
            </w:pPr>
          </w:p>
          <w:p w14:paraId="55B18CA8" w14:textId="7D967506" w:rsidR="00A03EE3" w:rsidRPr="009F0205" w:rsidRDefault="00A03EE3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</w:p>
          <w:p w14:paraId="088369E1" w14:textId="40FEDD39" w:rsidR="00F314BE" w:rsidRPr="00065466" w:rsidRDefault="00065466" w:rsidP="00F314BE">
            <w:pPr>
              <w:pStyle w:val="Nom"/>
              <w:rPr>
                <w:rFonts w:ascii="Segoe UI" w:hAnsi="Segoe UI" w:cs="Segoe UI"/>
                <w:sz w:val="32"/>
                <w:szCs w:val="20"/>
              </w:rPr>
            </w:pPr>
            <w:r w:rsidRPr="00065466">
              <w:rPr>
                <w:rFonts w:ascii="Segoe UI" w:hAnsi="Segoe UI" w:cs="Segoe UI"/>
                <w:sz w:val="32"/>
                <w:szCs w:val="20"/>
              </w:rPr>
              <w:t xml:space="preserve">PRESENTÉ PAR : </w:t>
            </w:r>
            <w:r w:rsidR="00F314BE" w:rsidRPr="00065466">
              <w:rPr>
                <w:rFonts w:ascii="Segoe UI" w:hAnsi="Segoe UI" w:cs="Segoe UI"/>
                <w:sz w:val="32"/>
                <w:szCs w:val="20"/>
              </w:rPr>
              <w:t>TOUKAM Sonia</w:t>
            </w:r>
            <w:r>
              <w:rPr>
                <w:rFonts w:ascii="Segoe UI" w:hAnsi="Segoe UI" w:cs="Segoe UI"/>
                <w:sz w:val="32"/>
                <w:szCs w:val="20"/>
              </w:rPr>
              <w:t xml:space="preserve"> Rykiel.</w:t>
            </w:r>
          </w:p>
          <w:p w14:paraId="05BDE68D" w14:textId="61427009" w:rsidR="00F314BE" w:rsidRPr="00065466" w:rsidRDefault="00F314BE" w:rsidP="00593A38">
            <w:pPr>
              <w:pStyle w:val="Nom"/>
              <w:rPr>
                <w:rFonts w:ascii="Segoe UI" w:hAnsi="Segoe UI" w:cs="Segoe UI"/>
                <w:sz w:val="32"/>
                <w:szCs w:val="20"/>
              </w:rPr>
            </w:pPr>
          </w:p>
          <w:p w14:paraId="4CD0E7AE" w14:textId="12348BAC" w:rsidR="00F314BE" w:rsidRPr="00065466" w:rsidRDefault="00F314BE" w:rsidP="00593A38">
            <w:pPr>
              <w:pStyle w:val="Nom"/>
              <w:rPr>
                <w:rFonts w:ascii="Segoe UI" w:hAnsi="Segoe UI" w:cs="Segoe UI"/>
                <w:sz w:val="32"/>
                <w:szCs w:val="20"/>
              </w:rPr>
            </w:pPr>
          </w:p>
          <w:p w14:paraId="44136165" w14:textId="77777777" w:rsidR="004D08A7" w:rsidRPr="00065466" w:rsidRDefault="004D08A7" w:rsidP="00593A38">
            <w:pPr>
              <w:pStyle w:val="Nom"/>
              <w:rPr>
                <w:rFonts w:ascii="Segoe UI" w:hAnsi="Segoe UI" w:cs="Segoe UI"/>
                <w:sz w:val="32"/>
                <w:szCs w:val="20"/>
              </w:rPr>
            </w:pPr>
          </w:p>
          <w:p w14:paraId="3F004BA0" w14:textId="77777777" w:rsidR="004D08A7" w:rsidRPr="00065466" w:rsidRDefault="004D08A7" w:rsidP="00593A38">
            <w:pPr>
              <w:pStyle w:val="Nom"/>
              <w:rPr>
                <w:rFonts w:ascii="Segoe UI" w:hAnsi="Segoe UI" w:cs="Segoe UI"/>
                <w:sz w:val="32"/>
                <w:szCs w:val="20"/>
              </w:rPr>
            </w:pPr>
          </w:p>
          <w:p w14:paraId="0C008615" w14:textId="4559CF62" w:rsidR="00065466" w:rsidRPr="00065466" w:rsidRDefault="00065466" w:rsidP="00593A38">
            <w:pPr>
              <w:pStyle w:val="Nom"/>
              <w:rPr>
                <w:rFonts w:ascii="Segoe UI" w:hAnsi="Segoe UI" w:cs="Segoe UI"/>
                <w:sz w:val="32"/>
                <w:szCs w:val="20"/>
              </w:rPr>
            </w:pPr>
            <w:r w:rsidRPr="00065466">
              <w:rPr>
                <w:rFonts w:ascii="Segoe UI" w:hAnsi="Segoe UI" w:cs="Segoe UI"/>
                <w:sz w:val="32"/>
                <w:szCs w:val="20"/>
              </w:rPr>
              <w:t>ANNÉE SCOLAIRE</w:t>
            </w:r>
            <w:r>
              <w:rPr>
                <w:rFonts w:ascii="Segoe UI" w:hAnsi="Segoe UI" w:cs="Segoe UI"/>
                <w:sz w:val="32"/>
                <w:szCs w:val="20"/>
              </w:rPr>
              <w:t xml:space="preserve"> 2021-2022</w:t>
            </w:r>
          </w:p>
          <w:p w14:paraId="3234AED8" w14:textId="77777777" w:rsidR="00065466" w:rsidRDefault="00065466" w:rsidP="00593A38">
            <w:pPr>
              <w:pStyle w:val="Nom"/>
              <w:rPr>
                <w:rFonts w:ascii="Segoe UI" w:hAnsi="Segoe UI" w:cs="Segoe UI"/>
                <w:sz w:val="32"/>
                <w:szCs w:val="20"/>
              </w:rPr>
            </w:pPr>
          </w:p>
          <w:p w14:paraId="02B0DED2" w14:textId="5FEA3F0A" w:rsidR="00065466" w:rsidRPr="00BC0F5B" w:rsidRDefault="00BC0F5B" w:rsidP="00593A38">
            <w:pPr>
              <w:pStyle w:val="Nom"/>
              <w:rPr>
                <w:rFonts w:ascii="Segoe UI" w:hAnsi="Segoe UI" w:cs="Segoe UI"/>
                <w:sz w:val="32"/>
                <w:szCs w:val="20"/>
              </w:rPr>
            </w:pPr>
            <w:r>
              <w:rPr>
                <w:rFonts w:ascii="Segoe UI" w:hAnsi="Segoe UI" w:cs="Segoe UI"/>
                <w:sz w:val="32"/>
                <w:szCs w:val="20"/>
              </w:rPr>
              <w:t xml:space="preserve">FORMATION </w:t>
            </w:r>
            <w:r w:rsidR="00065466" w:rsidRPr="00065466">
              <w:rPr>
                <w:rFonts w:ascii="Segoe UI" w:hAnsi="Segoe UI" w:cs="Segoe UI"/>
                <w:sz w:val="32"/>
                <w:szCs w:val="20"/>
              </w:rPr>
              <w:t xml:space="preserve">INGENIEUR </w:t>
            </w:r>
            <w:r w:rsidRPr="00065466">
              <w:rPr>
                <w:rFonts w:ascii="Segoe UI" w:hAnsi="Segoe UI" w:cs="Segoe UI"/>
                <w:sz w:val="32"/>
                <w:szCs w:val="20"/>
              </w:rPr>
              <w:t>INFORMATIQUE</w:t>
            </w:r>
            <w:r>
              <w:rPr>
                <w:rFonts w:ascii="Segoe UI" w:hAnsi="Segoe UI" w:cs="Segoe UI"/>
                <w:sz w:val="32"/>
                <w:szCs w:val="20"/>
              </w:rPr>
              <w:t xml:space="preserve">, </w:t>
            </w:r>
            <w:r w:rsidR="00065466" w:rsidRPr="00BC0F5B">
              <w:rPr>
                <w:rFonts w:ascii="Segoe UI" w:hAnsi="Segoe UI" w:cs="Segoe UI"/>
                <w:sz w:val="32"/>
                <w:szCs w:val="20"/>
              </w:rPr>
              <w:t xml:space="preserve">Institut </w:t>
            </w:r>
            <w:proofErr w:type="spellStart"/>
            <w:r w:rsidR="00065466" w:rsidRPr="00BC0F5B">
              <w:rPr>
                <w:rFonts w:ascii="Segoe UI" w:hAnsi="Segoe UI" w:cs="Segoe UI"/>
                <w:sz w:val="32"/>
                <w:szCs w:val="20"/>
              </w:rPr>
              <w:t>Ucac</w:t>
            </w:r>
            <w:proofErr w:type="spellEnd"/>
            <w:r w:rsidR="00065466" w:rsidRPr="00BC0F5B">
              <w:rPr>
                <w:rFonts w:ascii="Segoe UI" w:hAnsi="Segoe UI" w:cs="Segoe UI"/>
                <w:sz w:val="32"/>
                <w:szCs w:val="20"/>
              </w:rPr>
              <w:t>-Icam.</w:t>
            </w:r>
          </w:p>
          <w:p w14:paraId="063DBF68" w14:textId="15E9D24A" w:rsidR="00F314BE" w:rsidRPr="00BC0F5B" w:rsidRDefault="00F314BE" w:rsidP="00593A38">
            <w:pPr>
              <w:pStyle w:val="Nom"/>
              <w:rPr>
                <w:sz w:val="36"/>
              </w:rPr>
            </w:pPr>
          </w:p>
          <w:p w14:paraId="23E7FAB4" w14:textId="0AA40825" w:rsidR="00F314BE" w:rsidRPr="00BC0F5B" w:rsidRDefault="00F314BE" w:rsidP="00593A38">
            <w:pPr>
              <w:pStyle w:val="Nom"/>
              <w:rPr>
                <w:sz w:val="36"/>
              </w:rPr>
            </w:pPr>
          </w:p>
          <w:p w14:paraId="59C03AB2" w14:textId="5C602633" w:rsidR="00F314BE" w:rsidRPr="00BC0F5B" w:rsidRDefault="00F314BE" w:rsidP="00593A38">
            <w:pPr>
              <w:pStyle w:val="Nom"/>
              <w:rPr>
                <w:sz w:val="36"/>
              </w:rPr>
            </w:pPr>
          </w:p>
          <w:p w14:paraId="39C9A4B8" w14:textId="2D36DC3F" w:rsidR="00D077E9" w:rsidRPr="00BC0F5B" w:rsidRDefault="00D077E9" w:rsidP="00AB02A7">
            <w:pPr>
              <w:rPr>
                <w:noProof/>
              </w:rPr>
            </w:pPr>
          </w:p>
        </w:tc>
      </w:tr>
      <w:tr w:rsidR="00D077E9" w14:paraId="55FDA2E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sz w:val="24"/>
                <w:szCs w:val="20"/>
              </w:rPr>
              <w:id w:val="1080870105"/>
              <w:placeholder>
                <w:docPart w:val="5ED608685AD54F6CBCA4CBCA03044F53"/>
              </w:placeholder>
              <w15:appearance w15:val="hidden"/>
            </w:sdtPr>
            <w:sdtEndPr/>
            <w:sdtContent>
              <w:p w14:paraId="111358F5" w14:textId="06C98874" w:rsidR="00D077E9" w:rsidRPr="009F0205" w:rsidRDefault="00532541" w:rsidP="00AB02A7">
                <w:pPr>
                  <w:rPr>
                    <w:sz w:val="24"/>
                    <w:szCs w:val="20"/>
                  </w:rPr>
                </w:pPr>
                <w:r w:rsidRPr="009F0205">
                  <w:rPr>
                    <w:rStyle w:val="SubtitleChar"/>
                    <w:rFonts w:ascii="Segoe UI" w:hAnsi="Segoe UI" w:cs="Segoe UI"/>
                    <w:szCs w:val="20"/>
                    <w:lang w:val="en-GB" w:bidi="fr-FR"/>
                  </w:rPr>
                  <w:fldChar w:fldCharType="begin"/>
                </w:r>
                <w:r w:rsidRPr="009F0205">
                  <w:rPr>
                    <w:rStyle w:val="SubtitleChar"/>
                    <w:rFonts w:ascii="Segoe UI" w:hAnsi="Segoe UI" w:cs="Segoe UI"/>
                    <w:szCs w:val="20"/>
                    <w:lang w:val="en-GB" w:bidi="fr-FR"/>
                  </w:rPr>
                  <w:instrText xml:space="preserve"> DATE  \@ "d MMMM"  \* MERGEFORMAT </w:instrText>
                </w:r>
                <w:r w:rsidRPr="009F0205">
                  <w:rPr>
                    <w:rStyle w:val="SubtitleChar"/>
                    <w:rFonts w:ascii="Segoe UI" w:hAnsi="Segoe UI" w:cs="Segoe UI"/>
                    <w:szCs w:val="20"/>
                    <w:lang w:val="en-GB" w:bidi="fr-FR"/>
                  </w:rPr>
                  <w:fldChar w:fldCharType="separate"/>
                </w:r>
                <w:r w:rsidR="00BC0F5B">
                  <w:rPr>
                    <w:rStyle w:val="SubtitleChar"/>
                    <w:rFonts w:ascii="Segoe UI" w:hAnsi="Segoe UI" w:cs="Segoe UI"/>
                    <w:noProof/>
                    <w:szCs w:val="20"/>
                    <w:lang w:val="en-GB" w:bidi="fr-FR"/>
                  </w:rPr>
                  <w:t>8 June</w:t>
                </w:r>
                <w:r w:rsidRPr="009F0205">
                  <w:rPr>
                    <w:rStyle w:val="SubtitleChar"/>
                    <w:rFonts w:ascii="Segoe UI" w:hAnsi="Segoe UI" w:cs="Segoe UI"/>
                    <w:szCs w:val="20"/>
                    <w:lang w:val="en-GB" w:bidi="fr-FR"/>
                  </w:rPr>
                  <w:fldChar w:fldCharType="end"/>
                </w:r>
                <w:r w:rsidR="00D55152" w:rsidRPr="009F0205">
                  <w:rPr>
                    <w:rStyle w:val="SubtitleChar"/>
                    <w:rFonts w:ascii="Segoe UI" w:hAnsi="Segoe UI" w:cs="Segoe UI"/>
                    <w:szCs w:val="20"/>
                    <w:lang w:bidi="fr-FR"/>
                  </w:rPr>
                  <w:t xml:space="preserve"> 2022</w:t>
                </w:r>
              </w:p>
            </w:sdtContent>
          </w:sdt>
          <w:p w14:paraId="2E4870DE" w14:textId="77777777" w:rsidR="00D077E9" w:rsidRPr="009F0205" w:rsidRDefault="00D077E9" w:rsidP="00AB02A7">
            <w:pPr>
              <w:rPr>
                <w:noProof/>
                <w:sz w:val="8"/>
                <w:szCs w:val="8"/>
              </w:rPr>
            </w:pPr>
            <w:r w:rsidRPr="009F0205">
              <w:rPr>
                <w:noProof/>
                <w:sz w:val="8"/>
                <w:szCs w:val="8"/>
                <w:lang w:eastAsia="fr-FR"/>
              </w:rPr>
              <mc:AlternateContent>
                <mc:Choice Requires="wps">
                  <w:drawing>
                    <wp:inline distT="0" distB="0" distL="0" distR="0" wp14:anchorId="5A223011" wp14:editId="6C9ADA0F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3B6BFD9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C1EC187" w14:textId="77777777" w:rsidR="00D077E9" w:rsidRPr="009F0205" w:rsidRDefault="00D077E9" w:rsidP="00AB02A7">
            <w:pPr>
              <w:rPr>
                <w:noProof/>
                <w:sz w:val="8"/>
                <w:szCs w:val="8"/>
              </w:rPr>
            </w:pPr>
          </w:p>
          <w:p w14:paraId="32F31975" w14:textId="77777777" w:rsidR="00D077E9" w:rsidRPr="009F0205" w:rsidRDefault="00D077E9" w:rsidP="00AB02A7">
            <w:pPr>
              <w:rPr>
                <w:noProof/>
                <w:sz w:val="8"/>
                <w:szCs w:val="8"/>
              </w:rPr>
            </w:pPr>
          </w:p>
          <w:p w14:paraId="332466EF" w14:textId="3F669B19" w:rsidR="00D077E9" w:rsidRPr="009F0205" w:rsidRDefault="000D1DE8" w:rsidP="00A03EE3">
            <w:pPr>
              <w:rPr>
                <w:rFonts w:ascii="Segoe UI" w:hAnsi="Segoe UI" w:cs="Segoe UI"/>
                <w:sz w:val="32"/>
                <w:szCs w:val="20"/>
              </w:rPr>
            </w:pPr>
            <w:sdt>
              <w:sdtPr>
                <w:rPr>
                  <w:sz w:val="24"/>
                  <w:szCs w:val="20"/>
                </w:rPr>
                <w:id w:val="-1740469667"/>
                <w:placeholder>
                  <w:docPart w:val="CCF6888C30C04F839BACFFEB63A6D416"/>
                </w:placeholder>
                <w15:appearance w15:val="hidden"/>
              </w:sdtPr>
              <w:sdtEndPr>
                <w:rPr>
                  <w:rFonts w:ascii="Segoe UI" w:hAnsi="Segoe UI" w:cs="Segoe UI"/>
                  <w:sz w:val="32"/>
                </w:rPr>
              </w:sdtEndPr>
              <w:sdtContent>
                <w:r w:rsidR="00065466">
                  <w:rPr>
                    <w:sz w:val="24"/>
                    <w:szCs w:val="20"/>
                  </w:rPr>
                  <w:t>STAGE ACADEMIQUE.</w:t>
                </w:r>
              </w:sdtContent>
            </w:sdt>
          </w:p>
          <w:p w14:paraId="168DB8F7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337F699E" w14:textId="6B38550E" w:rsidR="00F314BE" w:rsidRDefault="00AB02A7" w:rsidP="00F93D0D">
      <w:pPr>
        <w:spacing w:after="200"/>
        <w:rPr>
          <w:lang w:bidi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C2D337" wp14:editId="1A2DAB57">
                <wp:simplePos x="0" y="0"/>
                <wp:positionH relativeFrom="column">
                  <wp:posOffset>-752015</wp:posOffset>
                </wp:positionH>
                <wp:positionV relativeFrom="page">
                  <wp:posOffset>4846955</wp:posOffset>
                </wp:positionV>
                <wp:extent cx="7760970" cy="5841409"/>
                <wp:effectExtent l="0" t="0" r="0" b="6985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5841409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C2C31" id="Rectangle 2" o:spid="_x0000_s1026" alt="rectangle coloré" style="position:absolute;margin-left:-59.2pt;margin-top:381.65pt;width:611.1pt;height:459.9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" fillcolor="#34aba2 [3206]" stroked="f" strokeweight="2pt">
                <w10:wrap anchory="page"/>
              </v:rect>
            </w:pict>
          </mc:Fallback>
        </mc:AlternateContent>
      </w:r>
    </w:p>
    <w:p w14:paraId="6B23DE43" w14:textId="77777777" w:rsidR="00F314BE" w:rsidRDefault="00F314BE">
      <w:pPr>
        <w:spacing w:after="200"/>
        <w:rPr>
          <w:lang w:bidi="fr-FR"/>
        </w:rPr>
      </w:pPr>
      <w:r>
        <w:rPr>
          <w:lang w:bidi="fr-FR"/>
        </w:rPr>
        <w:br w:type="page"/>
      </w:r>
    </w:p>
    <w:p w14:paraId="50C9DD37" w14:textId="4E4953BA" w:rsidR="007633AF" w:rsidRDefault="007633AF" w:rsidP="00F93D0D">
      <w:pPr>
        <w:spacing w:after="200"/>
      </w:pPr>
    </w:p>
    <w:p w14:paraId="2BB3BFC6" w14:textId="4C8E9DB0" w:rsidR="00632D79" w:rsidRDefault="00BC0F5B" w:rsidP="00BC0F5B">
      <w:pPr>
        <w:pStyle w:val="ListParagraph"/>
        <w:rPr>
          <w:rFonts w:ascii="Segoe UI" w:hAnsi="Segoe UI" w:cs="Segoe UI"/>
          <w:sz w:val="32"/>
          <w:szCs w:val="24"/>
        </w:rPr>
      </w:pPr>
      <w:r>
        <w:rPr>
          <w:rFonts w:ascii="Segoe UI" w:hAnsi="Segoe UI" w:cs="Segoe UI"/>
          <w:sz w:val="32"/>
          <w:szCs w:val="24"/>
        </w:rPr>
        <w:t>INTRODUCTION</w:t>
      </w:r>
    </w:p>
    <w:p w14:paraId="164455F6" w14:textId="11142365" w:rsidR="00BC0F5B" w:rsidRPr="00BC0F5B" w:rsidRDefault="00BC0F5B" w:rsidP="00BC0F5B">
      <w:pPr>
        <w:pStyle w:val="ListParagraph"/>
        <w:numPr>
          <w:ilvl w:val="0"/>
          <w:numId w:val="32"/>
        </w:numPr>
        <w:rPr>
          <w:rFonts w:ascii="Segoe UI" w:hAnsi="Segoe UI" w:cs="Segoe UI"/>
          <w:sz w:val="32"/>
          <w:szCs w:val="24"/>
        </w:rPr>
      </w:pPr>
      <w:r>
        <w:rPr>
          <w:rFonts w:ascii="Segoe UI" w:hAnsi="Segoe UI" w:cs="Segoe UI"/>
          <w:sz w:val="32"/>
          <w:szCs w:val="24"/>
        </w:rPr>
        <w:t>PRESENTATION DE L</w:t>
      </w:r>
      <w:r>
        <w:rPr>
          <w:rFonts w:ascii="Segoe UI" w:hAnsi="Segoe UI" w:cs="Segoe UI"/>
          <w:sz w:val="32"/>
          <w:szCs w:val="24"/>
          <w:lang w:val="en-US"/>
        </w:rPr>
        <w:t>’ENTREPRISE</w:t>
      </w:r>
    </w:p>
    <w:p w14:paraId="4C9E80F4" w14:textId="3FE268C7" w:rsidR="00BC0F5B" w:rsidRPr="00BC0F5B" w:rsidRDefault="00BC0F5B" w:rsidP="00BC0F5B">
      <w:pPr>
        <w:pStyle w:val="ListParagraph"/>
        <w:numPr>
          <w:ilvl w:val="0"/>
          <w:numId w:val="32"/>
        </w:numPr>
        <w:rPr>
          <w:rFonts w:ascii="Segoe UI" w:hAnsi="Segoe UI" w:cs="Segoe UI"/>
          <w:sz w:val="32"/>
          <w:szCs w:val="24"/>
        </w:rPr>
      </w:pPr>
      <w:r>
        <w:rPr>
          <w:rFonts w:ascii="Segoe UI" w:hAnsi="Segoe UI" w:cs="Segoe UI"/>
          <w:sz w:val="32"/>
          <w:szCs w:val="24"/>
          <w:lang w:val="en-US"/>
        </w:rPr>
        <w:t>PRESENTATION DU THEME</w:t>
      </w:r>
    </w:p>
    <w:p w14:paraId="6BDA649F" w14:textId="113D6DA0" w:rsidR="00BC0F5B" w:rsidRDefault="00BC0F5B" w:rsidP="00BC0F5B">
      <w:pPr>
        <w:pStyle w:val="ListParagraph"/>
        <w:numPr>
          <w:ilvl w:val="0"/>
          <w:numId w:val="32"/>
        </w:numPr>
        <w:rPr>
          <w:rFonts w:ascii="Segoe UI" w:hAnsi="Segoe UI" w:cs="Segoe UI"/>
          <w:sz w:val="32"/>
          <w:szCs w:val="24"/>
        </w:rPr>
      </w:pPr>
      <w:r w:rsidRPr="00BC0F5B">
        <w:rPr>
          <w:rFonts w:ascii="Segoe UI" w:hAnsi="Segoe UI" w:cs="Segoe UI"/>
          <w:sz w:val="32"/>
          <w:szCs w:val="24"/>
        </w:rPr>
        <w:t>PREESENTATION D</w:t>
      </w:r>
      <w:r>
        <w:rPr>
          <w:rFonts w:ascii="Segoe UI" w:hAnsi="Segoe UI" w:cs="Segoe UI"/>
          <w:sz w:val="32"/>
          <w:szCs w:val="24"/>
        </w:rPr>
        <w:t>ES ACTIVITES EFFECTUEES EN ENTREPRISE</w:t>
      </w:r>
    </w:p>
    <w:p w14:paraId="7CA35EA6" w14:textId="5321FBAF" w:rsidR="00BC0F5B" w:rsidRPr="00BC0F5B" w:rsidRDefault="00BC0F5B" w:rsidP="00BC0F5B">
      <w:pPr>
        <w:ind w:left="720"/>
        <w:rPr>
          <w:rFonts w:ascii="Segoe UI" w:hAnsi="Segoe UI" w:cs="Segoe UI"/>
          <w:sz w:val="32"/>
          <w:szCs w:val="24"/>
        </w:rPr>
      </w:pPr>
      <w:r>
        <w:rPr>
          <w:rFonts w:ascii="Segoe UI" w:hAnsi="Segoe UI" w:cs="Segoe UI"/>
          <w:sz w:val="32"/>
          <w:szCs w:val="24"/>
        </w:rPr>
        <w:t>CONCLUSION</w:t>
      </w:r>
    </w:p>
    <w:p w14:paraId="4EA3FD8E" w14:textId="04432122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1E5AC216" w14:textId="1AD48A54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66CB852A" w14:textId="28C0957E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7F33D890" w14:textId="03080BB2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66B5570C" w14:textId="55D947B8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0BA13EF4" w14:textId="43F8D9B4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3CC497AC" w14:textId="5CFB6DAF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34ABC85D" w14:textId="3D325FF1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50977751" w14:textId="5DC9454D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0D7483E0" w14:textId="49F3E73D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2CFAF836" w14:textId="3310FC6B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2DB075AE" w14:textId="659F61C2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2E764F9B" w14:textId="0BD8B804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1418289A" w14:textId="7DDA69CB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3F198662" w14:textId="51453E55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68752FD3" w14:textId="72B88F89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2D676B77" w14:textId="73926EE6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53B55002" w14:textId="6DCB50A3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2BE17D58" w14:textId="049263D3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7F0C5ABC" w14:textId="1801CA45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17B9892B" w14:textId="43CFF0C4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1B54673F" w14:textId="10099FC6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5C433822" w14:textId="19CD5BF4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764D4CD2" w14:textId="0E890270" w:rsidR="00632D79" w:rsidRPr="00632D79" w:rsidRDefault="00632D79" w:rsidP="00632D79">
      <w:pPr>
        <w:rPr>
          <w:rFonts w:ascii="Segoe UI" w:hAnsi="Segoe UI" w:cs="Segoe UI"/>
          <w:color w:val="auto"/>
          <w:sz w:val="32"/>
          <w:szCs w:val="24"/>
        </w:rPr>
      </w:pPr>
    </w:p>
    <w:p w14:paraId="392F36C3" w14:textId="6354B9E5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446C64FA" w14:textId="0D6A9C0C" w:rsidR="00632D79" w:rsidRPr="00632D79" w:rsidRDefault="00632D79" w:rsidP="00632D79">
      <w:pPr>
        <w:tabs>
          <w:tab w:val="left" w:pos="1841"/>
        </w:tabs>
        <w:rPr>
          <w:rFonts w:ascii="Segoe UI" w:hAnsi="Segoe UI" w:cs="Segoe UI"/>
          <w:sz w:val="32"/>
          <w:szCs w:val="24"/>
        </w:rPr>
      </w:pPr>
      <w:r w:rsidRPr="00632D79">
        <w:rPr>
          <w:rFonts w:ascii="Segoe UI" w:hAnsi="Segoe UI" w:cs="Segoe UI"/>
          <w:sz w:val="32"/>
          <w:szCs w:val="24"/>
        </w:rPr>
        <w:tab/>
      </w:r>
    </w:p>
    <w:sectPr w:rsidR="00632D79" w:rsidRPr="00632D79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EDA6B" w14:textId="77777777" w:rsidR="000D1DE8" w:rsidRDefault="000D1DE8">
      <w:r>
        <w:separator/>
      </w:r>
    </w:p>
    <w:p w14:paraId="39DE116A" w14:textId="77777777" w:rsidR="000D1DE8" w:rsidRDefault="000D1DE8"/>
  </w:endnote>
  <w:endnote w:type="continuationSeparator" w:id="0">
    <w:p w14:paraId="482CFA95" w14:textId="77777777" w:rsidR="000D1DE8" w:rsidRDefault="000D1DE8">
      <w:r>
        <w:continuationSeparator/>
      </w:r>
    </w:p>
    <w:p w14:paraId="00960A3D" w14:textId="77777777" w:rsidR="000D1DE8" w:rsidRDefault="000D1D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0642B" w14:textId="0EF44373" w:rsidR="00632D79" w:rsidRPr="00632D79" w:rsidRDefault="00632D79">
    <w:pPr>
      <w:pStyle w:val="Footer"/>
      <w:rPr>
        <w:sz w:val="20"/>
        <w:szCs w:val="20"/>
        <w:lang w:val="en-US"/>
      </w:rPr>
    </w:pPr>
    <w:r w:rsidRPr="00632D79">
      <w:rPr>
        <w:sz w:val="20"/>
        <w:szCs w:val="20"/>
        <w:lang w:val="en-US"/>
      </w:rPr>
      <w:t>STAGE ACADEMIQUE À INETUM CAMEROUN.</w:t>
    </w:r>
  </w:p>
  <w:p w14:paraId="06962CFC" w14:textId="06E72A9D" w:rsidR="009172F8" w:rsidRPr="00D219E0" w:rsidRDefault="009172F8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CD42B" w14:textId="77777777" w:rsidR="000D1DE8" w:rsidRDefault="000D1DE8">
      <w:r>
        <w:separator/>
      </w:r>
    </w:p>
    <w:p w14:paraId="58342413" w14:textId="77777777" w:rsidR="000D1DE8" w:rsidRDefault="000D1DE8"/>
  </w:footnote>
  <w:footnote w:type="continuationSeparator" w:id="0">
    <w:p w14:paraId="63598FD4" w14:textId="77777777" w:rsidR="000D1DE8" w:rsidRDefault="000D1DE8">
      <w:r>
        <w:continuationSeparator/>
      </w:r>
    </w:p>
    <w:p w14:paraId="7DEF9380" w14:textId="77777777" w:rsidR="000D1DE8" w:rsidRDefault="000D1D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9172F8" w14:paraId="225A0DD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83B9F45" w14:textId="1C94CD76" w:rsidR="009172F8" w:rsidRDefault="009172F8">
          <w:pPr>
            <w:pStyle w:val="Header"/>
          </w:pPr>
        </w:p>
      </w:tc>
    </w:tr>
  </w:tbl>
  <w:p w14:paraId="73D17047" w14:textId="18479571" w:rsidR="009172F8" w:rsidRPr="00632D79" w:rsidRDefault="004D08A7" w:rsidP="005A1FEA">
    <w:pPr>
      <w:pStyle w:val="Header"/>
      <w:ind w:left="5760" w:firstLine="720"/>
      <w:rPr>
        <w:rFonts w:ascii="Segoe UI" w:hAnsi="Segoe UI" w:cs="Segoe UI"/>
        <w:i/>
        <w:iCs/>
        <w:sz w:val="24"/>
        <w:szCs w:val="24"/>
      </w:rPr>
    </w:pPr>
    <w:r w:rsidRPr="00632D79">
      <w:rPr>
        <w:i/>
        <w:i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B404F5" wp14:editId="099F5070">
              <wp:simplePos x="0" y="0"/>
              <wp:positionH relativeFrom="margin">
                <wp:align>right</wp:align>
              </wp:positionH>
              <wp:positionV relativeFrom="topMargin">
                <wp:posOffset>669452</wp:posOffset>
              </wp:positionV>
              <wp:extent cx="446567" cy="265814"/>
              <wp:effectExtent l="0" t="0" r="0" b="1270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567" cy="265814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txbx>
                      <w:txbxContent>
                        <w:p w14:paraId="1A3C61E9" w14:textId="77777777" w:rsidR="004D08A7" w:rsidRPr="00743927" w:rsidRDefault="004D08A7" w:rsidP="0039233E">
                          <w:pPr>
                            <w:spacing w:line="240" w:lineRule="auto"/>
                            <w:jc w:val="center"/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</w:pP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fldChar w:fldCharType="begin"/>
                          </w: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instrText>PAGE   \* MERGEFORMAT</w:instrText>
                          </w: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fldChar w:fldCharType="separate"/>
                          </w: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t>2</w:t>
                          </w: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B404F5"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34" type="#_x0000_t202" style="position:absolute;left:0;text-align:left;margin-left:-16.05pt;margin-top:52.7pt;width:35.15pt;height:20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" o:allowincell="f" fillcolor="#34aba2 [3209]" stroked="f">
              <v:textbox inset=",0,,0">
                <w:txbxContent>
                  <w:p w14:paraId="1A3C61E9" w14:textId="77777777" w:rsidR="004D08A7" w:rsidRPr="00743927" w:rsidRDefault="004D08A7" w:rsidP="0039233E">
                    <w:pPr>
                      <w:spacing w:line="240" w:lineRule="auto"/>
                      <w:jc w:val="center"/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</w:pP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fldChar w:fldCharType="begin"/>
                    </w: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instrText>PAGE   \* MERGEFORMAT</w:instrText>
                    </w: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fldChar w:fldCharType="separate"/>
                    </w: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t>2</w:t>
                    </w: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C71F3D">
      <w:rPr>
        <w:rFonts w:ascii="Segoe UI" w:hAnsi="Segoe UI" w:cs="Segoe UI"/>
        <w:i/>
        <w:iCs/>
        <w:sz w:val="24"/>
        <w:szCs w:val="24"/>
      </w:rPr>
      <w:t>RAPPORT D’ACTIVITE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87B"/>
    <w:multiLevelType w:val="hybridMultilevel"/>
    <w:tmpl w:val="AE02FBF4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F47D21"/>
    <w:multiLevelType w:val="hybridMultilevel"/>
    <w:tmpl w:val="80D635B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36E6F"/>
    <w:multiLevelType w:val="hybridMultilevel"/>
    <w:tmpl w:val="E55E08B6"/>
    <w:lvl w:ilvl="0" w:tplc="A264609E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0C000019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1252ED"/>
    <w:multiLevelType w:val="hybridMultilevel"/>
    <w:tmpl w:val="9EC6A652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C00000"/>
        <w:sz w:val="36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9263C6"/>
    <w:multiLevelType w:val="hybridMultilevel"/>
    <w:tmpl w:val="BEA0AD08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364812"/>
    <w:multiLevelType w:val="hybridMultilevel"/>
    <w:tmpl w:val="3BF2FD04"/>
    <w:lvl w:ilvl="0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E8E52F8"/>
    <w:multiLevelType w:val="hybridMultilevel"/>
    <w:tmpl w:val="72105060"/>
    <w:lvl w:ilvl="0" w:tplc="0C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 w15:restartNumberingAfterBreak="0">
    <w:nsid w:val="1ED055BF"/>
    <w:multiLevelType w:val="hybridMultilevel"/>
    <w:tmpl w:val="2A3C8D30"/>
    <w:lvl w:ilvl="0" w:tplc="03760AF8">
      <w:start w:val="1"/>
      <w:numFmt w:val="bullet"/>
      <w:pStyle w:val="listepuce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05420"/>
    <w:multiLevelType w:val="hybridMultilevel"/>
    <w:tmpl w:val="38022B9C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230F2DD6"/>
    <w:multiLevelType w:val="hybridMultilevel"/>
    <w:tmpl w:val="183051B0"/>
    <w:lvl w:ilvl="0" w:tplc="47829BAC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2C00BE"/>
    <w:multiLevelType w:val="hybridMultilevel"/>
    <w:tmpl w:val="3DC4F160"/>
    <w:lvl w:ilvl="0" w:tplc="0C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CDD682C"/>
    <w:multiLevelType w:val="hybridMultilevel"/>
    <w:tmpl w:val="42144FF8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304B6EBD"/>
    <w:multiLevelType w:val="hybridMultilevel"/>
    <w:tmpl w:val="2B7477E2"/>
    <w:lvl w:ilvl="0" w:tplc="040C0013">
      <w:start w:val="1"/>
      <w:numFmt w:val="upperRoman"/>
      <w:lvlText w:val="%1."/>
      <w:lvlJc w:val="righ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0AC7DE7"/>
    <w:multiLevelType w:val="hybridMultilevel"/>
    <w:tmpl w:val="0AD6FACA"/>
    <w:lvl w:ilvl="0" w:tplc="A00A27F6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2405857"/>
    <w:multiLevelType w:val="hybridMultilevel"/>
    <w:tmpl w:val="162CD89C"/>
    <w:lvl w:ilvl="0" w:tplc="670EDF1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F0D29" w:themeColor="text1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42835F85"/>
    <w:multiLevelType w:val="hybridMultilevel"/>
    <w:tmpl w:val="7B3EA13A"/>
    <w:lvl w:ilvl="0" w:tplc="0C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7D56F4E"/>
    <w:multiLevelType w:val="hybridMultilevel"/>
    <w:tmpl w:val="16A4FEFA"/>
    <w:lvl w:ilvl="0" w:tplc="0C000013">
      <w:start w:val="1"/>
      <w:numFmt w:val="upperRoman"/>
      <w:lvlText w:val="%1."/>
      <w:lvlJc w:val="righ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714DE5"/>
    <w:multiLevelType w:val="hybridMultilevel"/>
    <w:tmpl w:val="3FA2ADAE"/>
    <w:lvl w:ilvl="0" w:tplc="0C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FFB118E"/>
    <w:multiLevelType w:val="hybridMultilevel"/>
    <w:tmpl w:val="4A6ED278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54D07698"/>
    <w:multiLevelType w:val="hybridMultilevel"/>
    <w:tmpl w:val="0DF4B578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587D7AE5"/>
    <w:multiLevelType w:val="hybridMultilevel"/>
    <w:tmpl w:val="D9AAEA1E"/>
    <w:lvl w:ilvl="0" w:tplc="614AE4D8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B3656"/>
    <w:multiLevelType w:val="hybridMultilevel"/>
    <w:tmpl w:val="6D888B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4C4200"/>
    <w:multiLevelType w:val="hybridMultilevel"/>
    <w:tmpl w:val="807E088A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6306214C"/>
    <w:multiLevelType w:val="hybridMultilevel"/>
    <w:tmpl w:val="254C4E00"/>
    <w:lvl w:ilvl="0" w:tplc="A4E8D5E4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3686A7E"/>
    <w:multiLevelType w:val="hybridMultilevel"/>
    <w:tmpl w:val="6D4A453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9065962"/>
    <w:multiLevelType w:val="hybridMultilevel"/>
    <w:tmpl w:val="B3A0943C"/>
    <w:lvl w:ilvl="0" w:tplc="040C0013">
      <w:start w:val="1"/>
      <w:numFmt w:val="upperRoman"/>
      <w:lvlText w:val="%1."/>
      <w:lvlJc w:val="righ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B711DD8"/>
    <w:multiLevelType w:val="hybridMultilevel"/>
    <w:tmpl w:val="831895CA"/>
    <w:lvl w:ilvl="0" w:tplc="0C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ABA09160">
      <w:numFmt w:val="bullet"/>
      <w:lvlText w:val="-"/>
      <w:lvlJc w:val="left"/>
      <w:pPr>
        <w:ind w:left="3240" w:hanging="360"/>
      </w:pPr>
      <w:rPr>
        <w:rFonts w:ascii="Century Gothic" w:eastAsiaTheme="minorHAnsi" w:hAnsi="Century Gothic" w:cstheme="minorBidi" w:hint="default"/>
      </w:rPr>
    </w:lvl>
    <w:lvl w:ilvl="2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6C605BD5"/>
    <w:multiLevelType w:val="hybridMultilevel"/>
    <w:tmpl w:val="85080288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E017038"/>
    <w:multiLevelType w:val="hybridMultilevel"/>
    <w:tmpl w:val="C95EC784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FCC26E3"/>
    <w:multiLevelType w:val="hybridMultilevel"/>
    <w:tmpl w:val="97A8ADE2"/>
    <w:lvl w:ilvl="0" w:tplc="0C0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7A13230"/>
    <w:multiLevelType w:val="hybridMultilevel"/>
    <w:tmpl w:val="267838EE"/>
    <w:lvl w:ilvl="0" w:tplc="0C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C3F486C"/>
    <w:multiLevelType w:val="hybridMultilevel"/>
    <w:tmpl w:val="2FEA7610"/>
    <w:lvl w:ilvl="0" w:tplc="220C751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351130">
    <w:abstractNumId w:val="31"/>
  </w:num>
  <w:num w:numId="2" w16cid:durableId="2102725116">
    <w:abstractNumId w:val="20"/>
  </w:num>
  <w:num w:numId="3" w16cid:durableId="657613422">
    <w:abstractNumId w:val="7"/>
  </w:num>
  <w:num w:numId="4" w16cid:durableId="1542398977">
    <w:abstractNumId w:val="16"/>
  </w:num>
  <w:num w:numId="5" w16cid:durableId="2054307661">
    <w:abstractNumId w:val="2"/>
  </w:num>
  <w:num w:numId="6" w16cid:durableId="2021420406">
    <w:abstractNumId w:val="3"/>
  </w:num>
  <w:num w:numId="7" w16cid:durableId="1690521132">
    <w:abstractNumId w:val="13"/>
  </w:num>
  <w:num w:numId="8" w16cid:durableId="826022188">
    <w:abstractNumId w:val="23"/>
  </w:num>
  <w:num w:numId="9" w16cid:durableId="1143691885">
    <w:abstractNumId w:val="9"/>
  </w:num>
  <w:num w:numId="10" w16cid:durableId="668485727">
    <w:abstractNumId w:val="26"/>
  </w:num>
  <w:num w:numId="11" w16cid:durableId="2112046284">
    <w:abstractNumId w:val="15"/>
  </w:num>
  <w:num w:numId="12" w16cid:durableId="2129354703">
    <w:abstractNumId w:val="4"/>
  </w:num>
  <w:num w:numId="13" w16cid:durableId="1438063135">
    <w:abstractNumId w:val="29"/>
  </w:num>
  <w:num w:numId="14" w16cid:durableId="1838567314">
    <w:abstractNumId w:val="18"/>
  </w:num>
  <w:num w:numId="15" w16cid:durableId="1569681775">
    <w:abstractNumId w:val="0"/>
  </w:num>
  <w:num w:numId="16" w16cid:durableId="253781354">
    <w:abstractNumId w:val="8"/>
  </w:num>
  <w:num w:numId="17" w16cid:durableId="285550834">
    <w:abstractNumId w:val="22"/>
  </w:num>
  <w:num w:numId="18" w16cid:durableId="1701397894">
    <w:abstractNumId w:val="28"/>
  </w:num>
  <w:num w:numId="19" w16cid:durableId="433937643">
    <w:abstractNumId w:val="11"/>
  </w:num>
  <w:num w:numId="20" w16cid:durableId="1988701944">
    <w:abstractNumId w:val="30"/>
  </w:num>
  <w:num w:numId="21" w16cid:durableId="60952421">
    <w:abstractNumId w:val="27"/>
  </w:num>
  <w:num w:numId="22" w16cid:durableId="1547572030">
    <w:abstractNumId w:val="17"/>
  </w:num>
  <w:num w:numId="23" w16cid:durableId="2094817577">
    <w:abstractNumId w:val="5"/>
  </w:num>
  <w:num w:numId="24" w16cid:durableId="1099064932">
    <w:abstractNumId w:val="1"/>
  </w:num>
  <w:num w:numId="25" w16cid:durableId="1868827981">
    <w:abstractNumId w:val="10"/>
  </w:num>
  <w:num w:numId="26" w16cid:durableId="529799191">
    <w:abstractNumId w:val="14"/>
  </w:num>
  <w:num w:numId="27" w16cid:durableId="1800371207">
    <w:abstractNumId w:val="6"/>
  </w:num>
  <w:num w:numId="28" w16cid:durableId="212619443">
    <w:abstractNumId w:val="19"/>
  </w:num>
  <w:num w:numId="29" w16cid:durableId="1085610391">
    <w:abstractNumId w:val="25"/>
  </w:num>
  <w:num w:numId="30" w16cid:durableId="1334650974">
    <w:abstractNumId w:val="21"/>
  </w:num>
  <w:num w:numId="31" w16cid:durableId="898399406">
    <w:abstractNumId w:val="24"/>
  </w:num>
  <w:num w:numId="32" w16cid:durableId="2225273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EE3"/>
    <w:rsid w:val="0000233B"/>
    <w:rsid w:val="000140CC"/>
    <w:rsid w:val="000170BF"/>
    <w:rsid w:val="0002482E"/>
    <w:rsid w:val="00025BC3"/>
    <w:rsid w:val="00031E39"/>
    <w:rsid w:val="00041FB5"/>
    <w:rsid w:val="0004238D"/>
    <w:rsid w:val="0004366E"/>
    <w:rsid w:val="00044571"/>
    <w:rsid w:val="00050324"/>
    <w:rsid w:val="00055694"/>
    <w:rsid w:val="000636FF"/>
    <w:rsid w:val="00065466"/>
    <w:rsid w:val="00076FD4"/>
    <w:rsid w:val="0008776D"/>
    <w:rsid w:val="00094FDC"/>
    <w:rsid w:val="000A0150"/>
    <w:rsid w:val="000A426F"/>
    <w:rsid w:val="000A6104"/>
    <w:rsid w:val="000B5A42"/>
    <w:rsid w:val="000C3097"/>
    <w:rsid w:val="000C7492"/>
    <w:rsid w:val="000C7DFD"/>
    <w:rsid w:val="000D1DE8"/>
    <w:rsid w:val="000E296A"/>
    <w:rsid w:val="000E63C9"/>
    <w:rsid w:val="000E7944"/>
    <w:rsid w:val="000F08DA"/>
    <w:rsid w:val="001137B9"/>
    <w:rsid w:val="00126F67"/>
    <w:rsid w:val="00130E9D"/>
    <w:rsid w:val="0013773C"/>
    <w:rsid w:val="00141FD4"/>
    <w:rsid w:val="00150A6D"/>
    <w:rsid w:val="00175AE8"/>
    <w:rsid w:val="00183210"/>
    <w:rsid w:val="00184BE1"/>
    <w:rsid w:val="00185B35"/>
    <w:rsid w:val="001947B5"/>
    <w:rsid w:val="001A2FCA"/>
    <w:rsid w:val="001B2635"/>
    <w:rsid w:val="001B5D76"/>
    <w:rsid w:val="001B674B"/>
    <w:rsid w:val="001B717A"/>
    <w:rsid w:val="001C0B96"/>
    <w:rsid w:val="001D3485"/>
    <w:rsid w:val="001E3010"/>
    <w:rsid w:val="001E5BCC"/>
    <w:rsid w:val="001F2BC8"/>
    <w:rsid w:val="001F48D9"/>
    <w:rsid w:val="001F5F6B"/>
    <w:rsid w:val="00206455"/>
    <w:rsid w:val="00212AB2"/>
    <w:rsid w:val="00215682"/>
    <w:rsid w:val="00220960"/>
    <w:rsid w:val="0023216E"/>
    <w:rsid w:val="0023546F"/>
    <w:rsid w:val="00236215"/>
    <w:rsid w:val="0023636D"/>
    <w:rsid w:val="00243EBC"/>
    <w:rsid w:val="00246A35"/>
    <w:rsid w:val="00257C16"/>
    <w:rsid w:val="00261516"/>
    <w:rsid w:val="00270C80"/>
    <w:rsid w:val="00284348"/>
    <w:rsid w:val="00286FD9"/>
    <w:rsid w:val="002A0A94"/>
    <w:rsid w:val="002A0C75"/>
    <w:rsid w:val="002A1FC8"/>
    <w:rsid w:val="002C4356"/>
    <w:rsid w:val="002D0D84"/>
    <w:rsid w:val="002E7EF9"/>
    <w:rsid w:val="002F51F5"/>
    <w:rsid w:val="00312137"/>
    <w:rsid w:val="00312249"/>
    <w:rsid w:val="003129E5"/>
    <w:rsid w:val="0031617E"/>
    <w:rsid w:val="00330359"/>
    <w:rsid w:val="00331B9D"/>
    <w:rsid w:val="0033762F"/>
    <w:rsid w:val="0035334C"/>
    <w:rsid w:val="003539C8"/>
    <w:rsid w:val="00360494"/>
    <w:rsid w:val="003632A1"/>
    <w:rsid w:val="00365D33"/>
    <w:rsid w:val="00366C7E"/>
    <w:rsid w:val="00367D3C"/>
    <w:rsid w:val="00371F48"/>
    <w:rsid w:val="003722A3"/>
    <w:rsid w:val="003727CD"/>
    <w:rsid w:val="00376916"/>
    <w:rsid w:val="00384B6F"/>
    <w:rsid w:val="00384EA3"/>
    <w:rsid w:val="003921B6"/>
    <w:rsid w:val="0039233E"/>
    <w:rsid w:val="003934B9"/>
    <w:rsid w:val="003972F6"/>
    <w:rsid w:val="003A39A1"/>
    <w:rsid w:val="003A7362"/>
    <w:rsid w:val="003B01E5"/>
    <w:rsid w:val="003B2834"/>
    <w:rsid w:val="003C2191"/>
    <w:rsid w:val="003C3714"/>
    <w:rsid w:val="003C4E06"/>
    <w:rsid w:val="003D3863"/>
    <w:rsid w:val="003E4CDA"/>
    <w:rsid w:val="003E4D8D"/>
    <w:rsid w:val="003E7125"/>
    <w:rsid w:val="003F3A7F"/>
    <w:rsid w:val="00404477"/>
    <w:rsid w:val="00410C95"/>
    <w:rsid w:val="004110DE"/>
    <w:rsid w:val="004129C3"/>
    <w:rsid w:val="004204B9"/>
    <w:rsid w:val="00424E53"/>
    <w:rsid w:val="0043358C"/>
    <w:rsid w:val="0044085A"/>
    <w:rsid w:val="00441822"/>
    <w:rsid w:val="00446717"/>
    <w:rsid w:val="004612E6"/>
    <w:rsid w:val="00484BB0"/>
    <w:rsid w:val="00485509"/>
    <w:rsid w:val="0049639F"/>
    <w:rsid w:val="004A06A7"/>
    <w:rsid w:val="004A575B"/>
    <w:rsid w:val="004A7F12"/>
    <w:rsid w:val="004B0E84"/>
    <w:rsid w:val="004B21A5"/>
    <w:rsid w:val="004C49BA"/>
    <w:rsid w:val="004D08A7"/>
    <w:rsid w:val="004E5454"/>
    <w:rsid w:val="005037F0"/>
    <w:rsid w:val="00510EBC"/>
    <w:rsid w:val="005111B3"/>
    <w:rsid w:val="00516A86"/>
    <w:rsid w:val="0052042A"/>
    <w:rsid w:val="005275F6"/>
    <w:rsid w:val="00530876"/>
    <w:rsid w:val="00532541"/>
    <w:rsid w:val="00535622"/>
    <w:rsid w:val="00535E99"/>
    <w:rsid w:val="0054442B"/>
    <w:rsid w:val="005535A9"/>
    <w:rsid w:val="00564926"/>
    <w:rsid w:val="00567397"/>
    <w:rsid w:val="00572102"/>
    <w:rsid w:val="005822E1"/>
    <w:rsid w:val="00584582"/>
    <w:rsid w:val="00593A38"/>
    <w:rsid w:val="005A1FEA"/>
    <w:rsid w:val="005A6918"/>
    <w:rsid w:val="005D0477"/>
    <w:rsid w:val="005E3AE1"/>
    <w:rsid w:val="005E5312"/>
    <w:rsid w:val="005E6E2B"/>
    <w:rsid w:val="005F1BB0"/>
    <w:rsid w:val="005F35BF"/>
    <w:rsid w:val="00604231"/>
    <w:rsid w:val="00606102"/>
    <w:rsid w:val="00632D79"/>
    <w:rsid w:val="00636A07"/>
    <w:rsid w:val="00640C2E"/>
    <w:rsid w:val="00641C89"/>
    <w:rsid w:val="00646DB0"/>
    <w:rsid w:val="00647930"/>
    <w:rsid w:val="00652565"/>
    <w:rsid w:val="00655907"/>
    <w:rsid w:val="00656C4D"/>
    <w:rsid w:val="006626A1"/>
    <w:rsid w:val="0067002F"/>
    <w:rsid w:val="00682403"/>
    <w:rsid w:val="0069073C"/>
    <w:rsid w:val="006A1CF7"/>
    <w:rsid w:val="006C0C27"/>
    <w:rsid w:val="006C72B0"/>
    <w:rsid w:val="006D14E2"/>
    <w:rsid w:val="006D727C"/>
    <w:rsid w:val="006E5716"/>
    <w:rsid w:val="006E686F"/>
    <w:rsid w:val="006F60A8"/>
    <w:rsid w:val="006F689C"/>
    <w:rsid w:val="007034B4"/>
    <w:rsid w:val="00706F42"/>
    <w:rsid w:val="00711AEF"/>
    <w:rsid w:val="00715A80"/>
    <w:rsid w:val="00725FC3"/>
    <w:rsid w:val="00726368"/>
    <w:rsid w:val="007302B3"/>
    <w:rsid w:val="00730733"/>
    <w:rsid w:val="00730E3A"/>
    <w:rsid w:val="00731391"/>
    <w:rsid w:val="00736AAF"/>
    <w:rsid w:val="00742D9B"/>
    <w:rsid w:val="00743927"/>
    <w:rsid w:val="00756C5E"/>
    <w:rsid w:val="0076321A"/>
    <w:rsid w:val="007633AF"/>
    <w:rsid w:val="00765B2A"/>
    <w:rsid w:val="00766FA1"/>
    <w:rsid w:val="00773512"/>
    <w:rsid w:val="00777BFF"/>
    <w:rsid w:val="00783A34"/>
    <w:rsid w:val="00796898"/>
    <w:rsid w:val="007B7153"/>
    <w:rsid w:val="007C6B52"/>
    <w:rsid w:val="007D06C8"/>
    <w:rsid w:val="007D16C5"/>
    <w:rsid w:val="007D2652"/>
    <w:rsid w:val="007F3DC2"/>
    <w:rsid w:val="007F456C"/>
    <w:rsid w:val="00801269"/>
    <w:rsid w:val="008158BD"/>
    <w:rsid w:val="00815BF6"/>
    <w:rsid w:val="0082118D"/>
    <w:rsid w:val="00824099"/>
    <w:rsid w:val="008275F4"/>
    <w:rsid w:val="00834793"/>
    <w:rsid w:val="00836A9E"/>
    <w:rsid w:val="00843043"/>
    <w:rsid w:val="0084383F"/>
    <w:rsid w:val="008549D1"/>
    <w:rsid w:val="00862FE4"/>
    <w:rsid w:val="0086389A"/>
    <w:rsid w:val="00874E7F"/>
    <w:rsid w:val="0087605E"/>
    <w:rsid w:val="0088100D"/>
    <w:rsid w:val="008848B0"/>
    <w:rsid w:val="008879A6"/>
    <w:rsid w:val="008911A6"/>
    <w:rsid w:val="00896738"/>
    <w:rsid w:val="008973E1"/>
    <w:rsid w:val="008A354E"/>
    <w:rsid w:val="008A7779"/>
    <w:rsid w:val="008B1FEE"/>
    <w:rsid w:val="008B41A1"/>
    <w:rsid w:val="008C0191"/>
    <w:rsid w:val="008C1AE3"/>
    <w:rsid w:val="008D041F"/>
    <w:rsid w:val="008D12D7"/>
    <w:rsid w:val="008E10C9"/>
    <w:rsid w:val="008F1DDB"/>
    <w:rsid w:val="00900358"/>
    <w:rsid w:val="00900A91"/>
    <w:rsid w:val="00903C32"/>
    <w:rsid w:val="0091275B"/>
    <w:rsid w:val="00916B16"/>
    <w:rsid w:val="00916DDB"/>
    <w:rsid w:val="009172F8"/>
    <w:rsid w:val="009173B9"/>
    <w:rsid w:val="00920956"/>
    <w:rsid w:val="009240A0"/>
    <w:rsid w:val="00925B22"/>
    <w:rsid w:val="0092662F"/>
    <w:rsid w:val="0093335D"/>
    <w:rsid w:val="0093613E"/>
    <w:rsid w:val="00943026"/>
    <w:rsid w:val="009505F6"/>
    <w:rsid w:val="0095583C"/>
    <w:rsid w:val="00966B81"/>
    <w:rsid w:val="009724B2"/>
    <w:rsid w:val="00996A2F"/>
    <w:rsid w:val="009B3F33"/>
    <w:rsid w:val="009C6742"/>
    <w:rsid w:val="009C74B1"/>
    <w:rsid w:val="009C7720"/>
    <w:rsid w:val="009F0205"/>
    <w:rsid w:val="00A0007F"/>
    <w:rsid w:val="00A03197"/>
    <w:rsid w:val="00A03EE3"/>
    <w:rsid w:val="00A12C5C"/>
    <w:rsid w:val="00A133B0"/>
    <w:rsid w:val="00A13407"/>
    <w:rsid w:val="00A161CD"/>
    <w:rsid w:val="00A23AFA"/>
    <w:rsid w:val="00A3125C"/>
    <w:rsid w:val="00A31B3E"/>
    <w:rsid w:val="00A4237D"/>
    <w:rsid w:val="00A43DF8"/>
    <w:rsid w:val="00A446C2"/>
    <w:rsid w:val="00A449F5"/>
    <w:rsid w:val="00A473CA"/>
    <w:rsid w:val="00A532F3"/>
    <w:rsid w:val="00A54729"/>
    <w:rsid w:val="00A61747"/>
    <w:rsid w:val="00A61C9A"/>
    <w:rsid w:val="00A63304"/>
    <w:rsid w:val="00A73AC5"/>
    <w:rsid w:val="00A8489E"/>
    <w:rsid w:val="00A87DA8"/>
    <w:rsid w:val="00A90366"/>
    <w:rsid w:val="00AB02A7"/>
    <w:rsid w:val="00AB5F41"/>
    <w:rsid w:val="00AB708F"/>
    <w:rsid w:val="00AC29F3"/>
    <w:rsid w:val="00AD4343"/>
    <w:rsid w:val="00AD796E"/>
    <w:rsid w:val="00AE37A4"/>
    <w:rsid w:val="00AF73E5"/>
    <w:rsid w:val="00AF7493"/>
    <w:rsid w:val="00B13D61"/>
    <w:rsid w:val="00B201D9"/>
    <w:rsid w:val="00B21304"/>
    <w:rsid w:val="00B231E5"/>
    <w:rsid w:val="00B2686C"/>
    <w:rsid w:val="00B31B5F"/>
    <w:rsid w:val="00B3206B"/>
    <w:rsid w:val="00B51ACA"/>
    <w:rsid w:val="00B624CD"/>
    <w:rsid w:val="00B7123C"/>
    <w:rsid w:val="00B7401B"/>
    <w:rsid w:val="00B74776"/>
    <w:rsid w:val="00B812B3"/>
    <w:rsid w:val="00B95B18"/>
    <w:rsid w:val="00B97C86"/>
    <w:rsid w:val="00BA1995"/>
    <w:rsid w:val="00BA30F5"/>
    <w:rsid w:val="00BA3B57"/>
    <w:rsid w:val="00BB0840"/>
    <w:rsid w:val="00BB33A9"/>
    <w:rsid w:val="00BB35B6"/>
    <w:rsid w:val="00BB7A0D"/>
    <w:rsid w:val="00BC06B6"/>
    <w:rsid w:val="00BC0F5B"/>
    <w:rsid w:val="00BE5B91"/>
    <w:rsid w:val="00C0019E"/>
    <w:rsid w:val="00C02B87"/>
    <w:rsid w:val="00C168B4"/>
    <w:rsid w:val="00C173E0"/>
    <w:rsid w:val="00C33D77"/>
    <w:rsid w:val="00C4086D"/>
    <w:rsid w:val="00C41959"/>
    <w:rsid w:val="00C54E99"/>
    <w:rsid w:val="00C55BAA"/>
    <w:rsid w:val="00C634B0"/>
    <w:rsid w:val="00C71F3D"/>
    <w:rsid w:val="00C77532"/>
    <w:rsid w:val="00C80542"/>
    <w:rsid w:val="00C82127"/>
    <w:rsid w:val="00CA1896"/>
    <w:rsid w:val="00CB5B28"/>
    <w:rsid w:val="00CB7AC8"/>
    <w:rsid w:val="00CC5149"/>
    <w:rsid w:val="00CC5F60"/>
    <w:rsid w:val="00CC745F"/>
    <w:rsid w:val="00CE7E36"/>
    <w:rsid w:val="00CF3CF6"/>
    <w:rsid w:val="00CF5371"/>
    <w:rsid w:val="00D00E3D"/>
    <w:rsid w:val="00D0323A"/>
    <w:rsid w:val="00D0559F"/>
    <w:rsid w:val="00D077E9"/>
    <w:rsid w:val="00D219E0"/>
    <w:rsid w:val="00D21C22"/>
    <w:rsid w:val="00D33B5C"/>
    <w:rsid w:val="00D3466F"/>
    <w:rsid w:val="00D37DC2"/>
    <w:rsid w:val="00D42CB7"/>
    <w:rsid w:val="00D5413D"/>
    <w:rsid w:val="00D55152"/>
    <w:rsid w:val="00D570A9"/>
    <w:rsid w:val="00D63CE3"/>
    <w:rsid w:val="00D70B7C"/>
    <w:rsid w:val="00D70D02"/>
    <w:rsid w:val="00D770C7"/>
    <w:rsid w:val="00D85B0D"/>
    <w:rsid w:val="00D86945"/>
    <w:rsid w:val="00D90290"/>
    <w:rsid w:val="00D91185"/>
    <w:rsid w:val="00DA1169"/>
    <w:rsid w:val="00DC0A4A"/>
    <w:rsid w:val="00DC74AF"/>
    <w:rsid w:val="00DD152F"/>
    <w:rsid w:val="00DE213F"/>
    <w:rsid w:val="00DF027C"/>
    <w:rsid w:val="00DF10CD"/>
    <w:rsid w:val="00E00A32"/>
    <w:rsid w:val="00E13741"/>
    <w:rsid w:val="00E16849"/>
    <w:rsid w:val="00E2172C"/>
    <w:rsid w:val="00E22ACD"/>
    <w:rsid w:val="00E22E32"/>
    <w:rsid w:val="00E2766B"/>
    <w:rsid w:val="00E315C2"/>
    <w:rsid w:val="00E37D7C"/>
    <w:rsid w:val="00E55D88"/>
    <w:rsid w:val="00E620B0"/>
    <w:rsid w:val="00E63D67"/>
    <w:rsid w:val="00E70A2C"/>
    <w:rsid w:val="00E76AE7"/>
    <w:rsid w:val="00E81B40"/>
    <w:rsid w:val="00E834A9"/>
    <w:rsid w:val="00E84B42"/>
    <w:rsid w:val="00EA49FB"/>
    <w:rsid w:val="00EB1052"/>
    <w:rsid w:val="00EB3457"/>
    <w:rsid w:val="00EB529C"/>
    <w:rsid w:val="00EB63D4"/>
    <w:rsid w:val="00EC0870"/>
    <w:rsid w:val="00EE04D5"/>
    <w:rsid w:val="00EE6C95"/>
    <w:rsid w:val="00EF1872"/>
    <w:rsid w:val="00EF555B"/>
    <w:rsid w:val="00EF6296"/>
    <w:rsid w:val="00F027BB"/>
    <w:rsid w:val="00F10828"/>
    <w:rsid w:val="00F11DCF"/>
    <w:rsid w:val="00F1597A"/>
    <w:rsid w:val="00F162EA"/>
    <w:rsid w:val="00F17A21"/>
    <w:rsid w:val="00F17C1B"/>
    <w:rsid w:val="00F272F1"/>
    <w:rsid w:val="00F30991"/>
    <w:rsid w:val="00F314BE"/>
    <w:rsid w:val="00F34688"/>
    <w:rsid w:val="00F34D47"/>
    <w:rsid w:val="00F35563"/>
    <w:rsid w:val="00F50DB2"/>
    <w:rsid w:val="00F51A80"/>
    <w:rsid w:val="00F52D27"/>
    <w:rsid w:val="00F56C64"/>
    <w:rsid w:val="00F56E63"/>
    <w:rsid w:val="00F60276"/>
    <w:rsid w:val="00F64666"/>
    <w:rsid w:val="00F65156"/>
    <w:rsid w:val="00F7795B"/>
    <w:rsid w:val="00F83527"/>
    <w:rsid w:val="00F92754"/>
    <w:rsid w:val="00F93D0D"/>
    <w:rsid w:val="00F97E61"/>
    <w:rsid w:val="00FA4483"/>
    <w:rsid w:val="00FB0470"/>
    <w:rsid w:val="00FB26E1"/>
    <w:rsid w:val="00FC281D"/>
    <w:rsid w:val="00FC5515"/>
    <w:rsid w:val="00FC7489"/>
    <w:rsid w:val="00FD583F"/>
    <w:rsid w:val="00FD7488"/>
    <w:rsid w:val="00FE2280"/>
    <w:rsid w:val="00FF16B4"/>
    <w:rsid w:val="00FF23D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C5C85"/>
  <w15:docId w15:val="{61EACCA7-7066-4E9F-BEC7-0949BEA0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FC8"/>
    <w:pPr>
      <w:spacing w:after="0"/>
    </w:pPr>
    <w:rPr>
      <w:rFonts w:eastAsiaTheme="minorEastAsia"/>
      <w:color w:val="0F0D29" w:themeColor="text1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1F48D9"/>
    <w:pPr>
      <w:keepNext/>
      <w:numPr>
        <w:numId w:val="1"/>
      </w:numPr>
      <w:spacing w:before="720" w:after="540"/>
      <w:outlineLvl w:val="0"/>
    </w:pPr>
    <w:rPr>
      <w:rFonts w:asciiTheme="majorHAnsi" w:eastAsiaTheme="majorEastAsia" w:hAnsiTheme="majorHAnsi" w:cstheme="majorBidi"/>
      <w:b/>
      <w:color w:val="061F57" w:themeColor="text2" w:themeShade="BF"/>
      <w:kern w:val="28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4"/>
    <w:qFormat/>
    <w:rsid w:val="00647930"/>
    <w:pPr>
      <w:keepNext/>
      <w:numPr>
        <w:numId w:val="2"/>
      </w:numPr>
      <w:spacing w:before="240" w:after="480" w:line="240" w:lineRule="auto"/>
      <w:outlineLvl w:val="1"/>
    </w:pPr>
    <w:rPr>
      <w:rFonts w:eastAsiaTheme="majorEastAsia" w:cstheme="majorBidi"/>
      <w:b/>
      <w:color w:val="082A75" w:themeColor="text2"/>
      <w:sz w:val="3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21C22"/>
    <w:pPr>
      <w:spacing w:after="200" w:line="240" w:lineRule="auto"/>
    </w:pPr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21C22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484BB0"/>
    <w:pPr>
      <w:framePr w:hSpace="180" w:wrap="around" w:vAnchor="text" w:hAnchor="margin" w:y="1167"/>
    </w:pPr>
    <w:rPr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484BB0"/>
    <w:rPr>
      <w:rFonts w:eastAsiaTheme="minorEastAsia"/>
      <w:caps/>
      <w:color w:val="0F0D29" w:themeColor="text1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1F48D9"/>
    <w:rPr>
      <w:rFonts w:asciiTheme="majorHAnsi" w:eastAsiaTheme="majorEastAsia" w:hAnsiTheme="majorHAnsi" w:cstheme="majorBidi"/>
      <w:b/>
      <w:color w:val="061F57" w:themeColor="text2" w:themeShade="BF"/>
      <w:kern w:val="28"/>
      <w:sz w:val="40"/>
      <w:szCs w:val="32"/>
      <w:u w:val="single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593A38"/>
    <w:pPr>
      <w:spacing w:line="240" w:lineRule="auto"/>
    </w:pPr>
    <w:rPr>
      <w:color w:val="082A75" w:themeColor="text2"/>
    </w:rPr>
  </w:style>
  <w:style w:type="character" w:customStyle="1" w:styleId="Heading2Char">
    <w:name w:val="Heading 2 Char"/>
    <w:basedOn w:val="DefaultParagraphFont"/>
    <w:link w:val="Heading2"/>
    <w:uiPriority w:val="4"/>
    <w:rsid w:val="00647930"/>
    <w:rPr>
      <w:rFonts w:eastAsiaTheme="majorEastAsia" w:cstheme="majorBidi"/>
      <w:b/>
      <w:color w:val="082A75" w:themeColor="text2"/>
      <w:sz w:val="32"/>
      <w:szCs w:val="26"/>
      <w:u w:val="single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DefaultParagraphFon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DefaultParagraphFon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0C7DFD"/>
    <w:rPr>
      <w:color w:val="3592C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7DFD"/>
    <w:rPr>
      <w:color w:val="605E5C"/>
      <w:shd w:val="clear" w:color="auto" w:fill="E1DFDD"/>
    </w:rPr>
  </w:style>
  <w:style w:type="paragraph" w:customStyle="1" w:styleId="emphase1">
    <w:name w:val="emphase 1"/>
    <w:basedOn w:val="Normal"/>
    <w:link w:val="emphase1Car"/>
    <w:qFormat/>
    <w:rsid w:val="00641C89"/>
    <w:pPr>
      <w:spacing w:after="200"/>
    </w:pPr>
    <w:rPr>
      <w:b/>
      <w:i/>
      <w:u w:val="single"/>
    </w:rPr>
  </w:style>
  <w:style w:type="paragraph" w:customStyle="1" w:styleId="listepuces1">
    <w:name w:val="liste à puces 1"/>
    <w:basedOn w:val="Normal"/>
    <w:link w:val="listepuces1Car"/>
    <w:qFormat/>
    <w:rsid w:val="00184BE1"/>
    <w:pPr>
      <w:numPr>
        <w:numId w:val="3"/>
      </w:numPr>
      <w:spacing w:after="200"/>
    </w:pPr>
  </w:style>
  <w:style w:type="character" w:customStyle="1" w:styleId="emphase1Car">
    <w:name w:val="emphase 1 Car"/>
    <w:basedOn w:val="DefaultParagraphFont"/>
    <w:link w:val="emphase1"/>
    <w:rsid w:val="00641C89"/>
    <w:rPr>
      <w:rFonts w:eastAsiaTheme="minorEastAsia"/>
      <w:b/>
      <w:i/>
      <w:color w:val="0F0D29" w:themeColor="text1"/>
      <w:sz w:val="28"/>
      <w:szCs w:val="22"/>
      <w:u w:val="single"/>
    </w:rPr>
  </w:style>
  <w:style w:type="paragraph" w:customStyle="1" w:styleId="emphase2">
    <w:name w:val="emphase 2"/>
    <w:basedOn w:val="Normal"/>
    <w:link w:val="emphase2Car"/>
    <w:qFormat/>
    <w:rsid w:val="007B7153"/>
    <w:pPr>
      <w:spacing w:after="200"/>
    </w:pPr>
    <w:rPr>
      <w:b/>
      <w:i/>
    </w:rPr>
  </w:style>
  <w:style w:type="character" w:customStyle="1" w:styleId="listepuces1Car">
    <w:name w:val="liste à puces 1 Car"/>
    <w:basedOn w:val="DefaultParagraphFont"/>
    <w:link w:val="listepuces1"/>
    <w:rsid w:val="00CB7AC8"/>
    <w:rPr>
      <w:rFonts w:eastAsiaTheme="minorEastAsia"/>
      <w:color w:val="0F0D29" w:themeColor="text1"/>
      <w:sz w:val="28"/>
      <w:szCs w:val="22"/>
    </w:rPr>
  </w:style>
  <w:style w:type="character" w:customStyle="1" w:styleId="emphase2Car">
    <w:name w:val="emphase 2 Car"/>
    <w:basedOn w:val="DefaultParagraphFont"/>
    <w:link w:val="emphase2"/>
    <w:rsid w:val="007B7153"/>
    <w:rPr>
      <w:rFonts w:eastAsiaTheme="minorEastAsia"/>
      <w:b/>
      <w:i/>
      <w:color w:val="0F0D29" w:themeColor="text1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B2686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D4343"/>
    <w:pPr>
      <w:keepLines/>
      <w:numPr>
        <w:numId w:val="0"/>
      </w:numPr>
      <w:spacing w:before="240" w:after="0" w:line="259" w:lineRule="auto"/>
      <w:outlineLvl w:val="9"/>
    </w:pPr>
    <w:rPr>
      <w:b w:val="0"/>
      <w:color w:val="013A57" w:themeColor="accent1" w:themeShade="BF"/>
      <w:kern w:val="0"/>
      <w:sz w:val="32"/>
      <w:u w:val="none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D4343"/>
    <w:pPr>
      <w:tabs>
        <w:tab w:val="left" w:pos="660"/>
        <w:tab w:val="right" w:leader="dot" w:pos="10024"/>
      </w:tabs>
      <w:spacing w:after="100" w:line="360" w:lineRule="auto"/>
      <w:ind w:left="220"/>
    </w:pPr>
    <w:rPr>
      <w:rFonts w:ascii="Times New Roman" w:hAnsi="Times New Roman" w:cs="Times New Roman"/>
      <w:b/>
      <w:bCs/>
      <w:noProof/>
      <w:color w:val="auto"/>
      <w:sz w:val="32"/>
      <w:szCs w:val="3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D4343"/>
    <w:pPr>
      <w:spacing w:after="100" w:line="259" w:lineRule="auto"/>
    </w:pPr>
    <w:rPr>
      <w:rFonts w:cs="Times New Roman"/>
      <w:color w:val="auto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D4343"/>
    <w:pPr>
      <w:spacing w:after="100" w:line="259" w:lineRule="auto"/>
      <w:ind w:left="440"/>
    </w:pPr>
    <w:rPr>
      <w:rFonts w:cs="Times New Roman"/>
      <w:color w:val="auto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UMEN%20DARRYL\AppData\Roaming\Microsoft\Templates\Rap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D608685AD54F6CBCA4CBCA03044F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56D84F-15FC-4167-B9D0-692F9A4C0745}"/>
      </w:docPartPr>
      <w:docPartBody>
        <w:p w:rsidR="00ED02FB" w:rsidRDefault="008B6BAF">
          <w:pPr>
            <w:pStyle w:val="5ED608685AD54F6CBCA4CBCA03044F53"/>
          </w:pPr>
          <w:r w:rsidRPr="00D86945">
            <w:rPr>
              <w:rStyle w:val="SubtitleChar"/>
              <w:b/>
              <w:lang w:bidi="fr-FR"/>
            </w:rPr>
            <w:fldChar w:fldCharType="begin"/>
          </w:r>
          <w:r w:rsidRPr="00D86945">
            <w:rPr>
              <w:rStyle w:val="SubtitleChar"/>
              <w:lang w:bidi="fr-FR"/>
            </w:rPr>
            <w:instrText xml:space="preserve"> DATE  \@ "MMMM d"  \* MERGEFORMAT </w:instrText>
          </w:r>
          <w:r w:rsidRPr="00D86945">
            <w:rPr>
              <w:rStyle w:val="SubtitleChar"/>
              <w:b/>
              <w:lang w:bidi="fr-FR"/>
            </w:rPr>
            <w:fldChar w:fldCharType="separate"/>
          </w:r>
          <w:r>
            <w:rPr>
              <w:rStyle w:val="SubtitleChar"/>
              <w:lang w:bidi="fr-FR"/>
            </w:rPr>
            <w:t>février 28</w:t>
          </w:r>
          <w:r w:rsidRPr="00D86945">
            <w:rPr>
              <w:rStyle w:val="SubtitleChar"/>
              <w:b/>
              <w:lang w:bidi="fr-FR"/>
            </w:rPr>
            <w:fldChar w:fldCharType="end"/>
          </w:r>
        </w:p>
      </w:docPartBody>
    </w:docPart>
    <w:docPart>
      <w:docPartPr>
        <w:name w:val="CCF6888C30C04F839BACFFEB63A6D4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87472F-9F09-4F87-A292-0C373DCB4CD8}"/>
      </w:docPartPr>
      <w:docPartBody>
        <w:p w:rsidR="00ED02FB" w:rsidRDefault="008B6BAF">
          <w:pPr>
            <w:pStyle w:val="CCF6888C30C04F839BACFFEB63A6D416"/>
          </w:pPr>
          <w:r>
            <w:rPr>
              <w:lang w:bidi="fr-FR"/>
            </w:rPr>
            <w:t>NOM DE LA SOCIÉTÉ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409"/>
    <w:rsid w:val="002C5470"/>
    <w:rsid w:val="00366A46"/>
    <w:rsid w:val="003C6FEE"/>
    <w:rsid w:val="00533D93"/>
    <w:rsid w:val="007939FC"/>
    <w:rsid w:val="008B6BAF"/>
    <w:rsid w:val="009B3409"/>
    <w:rsid w:val="00A87309"/>
    <w:rsid w:val="00A9389A"/>
    <w:rsid w:val="00A93FBF"/>
    <w:rsid w:val="00C152AF"/>
    <w:rsid w:val="00D20A91"/>
    <w:rsid w:val="00D62A9D"/>
    <w:rsid w:val="00DF5A06"/>
    <w:rsid w:val="00E228E9"/>
    <w:rsid w:val="00E41E1B"/>
    <w:rsid w:val="00ED02FB"/>
    <w:rsid w:val="00F0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ED608685AD54F6CBCA4CBCA03044F53">
    <w:name w:val="5ED608685AD54F6CBCA4CBCA03044F53"/>
  </w:style>
  <w:style w:type="paragraph" w:customStyle="1" w:styleId="CCF6888C30C04F839BACFFEB63A6D416">
    <w:name w:val="CCF6888C30C04F839BACFFEB63A6D416"/>
  </w:style>
  <w:style w:type="character" w:styleId="PlaceholderText">
    <w:name w:val="Placeholder Text"/>
    <w:basedOn w:val="DefaultParagraphFont"/>
    <w:uiPriority w:val="99"/>
    <w:unhideWhenUsed/>
    <w:rsid w:val="00ED02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59A91-9F51-4840-8C3D-F1EA4DD7E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.dotx</Template>
  <TotalTime>1106</TotalTime>
  <Pages>3</Pages>
  <Words>57</Words>
  <Characters>316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client</dc:creator>
  <cp:keywords/>
  <cp:lastModifiedBy>Sonia Rykiel</cp:lastModifiedBy>
  <cp:revision>103</cp:revision>
  <cp:lastPrinted>2006-08-01T17:47:00Z</cp:lastPrinted>
  <dcterms:created xsi:type="dcterms:W3CDTF">2022-05-02T15:21:00Z</dcterms:created>
  <dcterms:modified xsi:type="dcterms:W3CDTF">2022-06-07T22:25:00Z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