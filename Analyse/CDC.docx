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8488" w14:textId="32E4BB70" w:rsidR="00D077E9" w:rsidRDefault="002A0A94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05C332" wp14:editId="723B721E">
                <wp:simplePos x="0" y="0"/>
                <wp:positionH relativeFrom="column">
                  <wp:posOffset>-203835</wp:posOffset>
                </wp:positionH>
                <wp:positionV relativeFrom="page">
                  <wp:posOffset>895350</wp:posOffset>
                </wp:positionV>
                <wp:extent cx="3938905" cy="8522335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22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5273" w14:textId="77777777" w:rsidR="00AF7493" w:rsidRPr="00AF7493" w:rsidRDefault="00AF7493" w:rsidP="00AF749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C332" id="Rectangle 3" o:spid="_x0000_s1026" alt="rectangle blanc pour le texte sur la couverture" style="position:absolute;margin-left:-16.05pt;margin-top:70.5pt;width:310.15pt;height:67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" fillcolor="white [3212]" stroked="f" strokeweight="2pt">
                <v:textbox>
                  <w:txbxContent>
                    <w:p w14:paraId="014C5273" w14:textId="77777777" w:rsidR="00AF7493" w:rsidRPr="00AF7493" w:rsidRDefault="00AF7493" w:rsidP="00AF749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0C7DFD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AC6225" wp14:editId="263F222F">
            <wp:simplePos x="0" y="0"/>
            <wp:positionH relativeFrom="page">
              <wp:posOffset>9526</wp:posOffset>
            </wp:positionH>
            <wp:positionV relativeFrom="page">
              <wp:align>top</wp:align>
            </wp:positionV>
            <wp:extent cx="7553012" cy="4846320"/>
            <wp:effectExtent l="0" t="0" r="0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012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3"/>
      </w:tblGrid>
      <w:tr w:rsidR="00D077E9" w14:paraId="0D65CFDA" w14:textId="77777777" w:rsidTr="00A03EE3">
        <w:trPr>
          <w:trHeight w:val="411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054008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665FED" wp14:editId="43EFDB9B">
                      <wp:extent cx="3615070" cy="154172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5070" cy="15417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3EFB" w14:textId="71A5B826" w:rsidR="009172F8" w:rsidRPr="00065466" w:rsidRDefault="00065466" w:rsidP="00A03EE3">
                                  <w:pPr>
                                    <w:pStyle w:val="Title"/>
                                    <w:rPr>
                                      <w:lang w:bidi="fr-FR"/>
                                    </w:rPr>
                                  </w:pPr>
                                  <w:r w:rsidRPr="00065466">
                                    <w:rPr>
                                      <w:lang w:bidi="fr-FR"/>
                                    </w:rPr>
                                    <w:t>PR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>OJET GED</w:t>
                                  </w:r>
                                </w:p>
                                <w:p w14:paraId="0AAF2C4E" w14:textId="3AAC47DD" w:rsidR="009172F8" w:rsidRPr="00065466" w:rsidRDefault="00065466" w:rsidP="00F314BE">
                                  <w:pPr>
                                    <w:pStyle w:val="Subtitle"/>
                                    <w:rPr>
                                      <w:rFonts w:ascii="Segoe UI" w:hAnsi="Segoe UI" w:cs="Segoe UI"/>
                                      <w:sz w:val="36"/>
                                    </w:rPr>
                                  </w:pPr>
                                  <w:r w:rsidRPr="00065466">
                                    <w:rPr>
                                      <w:rFonts w:ascii="Segoe UI" w:hAnsi="Segoe UI" w:cs="Segoe UI"/>
                                      <w:sz w:val="36"/>
                                      <w:lang w:bidi="fr-FR"/>
                                    </w:rPr>
                                    <w:t>presentation du cahier de charge f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36"/>
                                      <w:lang w:bidi="fr-FR"/>
                                    </w:rPr>
                                    <w:t>onctionnel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665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7" type="#_x0000_t202" style="width:284.65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kBGgIAADQ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" filled="f" stroked="f" strokeweight=".5pt">
                      <v:textbox>
                        <w:txbxContent>
                          <w:p w14:paraId="77DA3EFB" w14:textId="71A5B826" w:rsidR="009172F8" w:rsidRPr="00065466" w:rsidRDefault="00065466" w:rsidP="00A03EE3">
                            <w:pPr>
                              <w:pStyle w:val="Title"/>
                              <w:rPr>
                                <w:lang w:bidi="fr-FR"/>
                              </w:rPr>
                            </w:pPr>
                            <w:r w:rsidRPr="00065466">
                              <w:rPr>
                                <w:lang w:bidi="fr-FR"/>
                              </w:rPr>
                              <w:t>PR</w:t>
                            </w:r>
                            <w:r>
                              <w:rPr>
                                <w:lang w:bidi="fr-FR"/>
                              </w:rPr>
                              <w:t>OJET GED</w:t>
                            </w:r>
                          </w:p>
                          <w:p w14:paraId="0AAF2C4E" w14:textId="3AAC47DD" w:rsidR="009172F8" w:rsidRPr="00065466" w:rsidRDefault="00065466" w:rsidP="00F314BE">
                            <w:pPr>
                              <w:pStyle w:val="Subtitle"/>
                              <w:rPr>
                                <w:rFonts w:ascii="Segoe UI" w:hAnsi="Segoe UI" w:cs="Segoe UI"/>
                                <w:sz w:val="36"/>
                              </w:rPr>
                            </w:pPr>
                            <w:r w:rsidRPr="00065466">
                              <w:rPr>
                                <w:rFonts w:ascii="Segoe UI" w:hAnsi="Segoe UI" w:cs="Segoe UI"/>
                                <w:sz w:val="36"/>
                                <w:lang w:bidi="fr-FR"/>
                              </w:rPr>
                              <w:t>presentation du cahier de charge f</w:t>
                            </w:r>
                            <w:r>
                              <w:rPr>
                                <w:rFonts w:ascii="Segoe UI" w:hAnsi="Segoe UI" w:cs="Segoe UI"/>
                                <w:sz w:val="36"/>
                                <w:lang w:bidi="fr-FR"/>
                              </w:rPr>
                              <w:t>onctionnel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63896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63CBB1" wp14:editId="4589FFAB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4F8E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065466" w14:paraId="07C0F8BE" w14:textId="77777777" w:rsidTr="00A03EE3">
        <w:trPr>
          <w:trHeight w:val="693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F590A6" w14:textId="316A8771" w:rsidR="00F314BE" w:rsidRPr="00F314BE" w:rsidRDefault="00F314BE" w:rsidP="00593A38">
            <w:pPr>
              <w:pStyle w:val="Nom"/>
              <w:rPr>
                <w:sz w:val="36"/>
              </w:rPr>
            </w:pPr>
          </w:p>
          <w:p w14:paraId="55B18CA8" w14:textId="7D967506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088369E1" w14:textId="40FEDD39" w:rsidR="00F314BE" w:rsidRPr="00065466" w:rsidRDefault="00065466" w:rsidP="00F314BE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  <w:r w:rsidRPr="00065466">
              <w:rPr>
                <w:rFonts w:ascii="Segoe UI" w:hAnsi="Segoe UI" w:cs="Segoe UI"/>
                <w:sz w:val="32"/>
                <w:szCs w:val="20"/>
              </w:rPr>
              <w:t xml:space="preserve">PRESENTÉ PAR : </w:t>
            </w:r>
            <w:r w:rsidR="00F314BE" w:rsidRPr="00065466">
              <w:rPr>
                <w:rFonts w:ascii="Segoe UI" w:hAnsi="Segoe UI" w:cs="Segoe UI"/>
                <w:sz w:val="32"/>
                <w:szCs w:val="20"/>
              </w:rPr>
              <w:t>TOUKAM Sonia</w:t>
            </w:r>
            <w:r>
              <w:rPr>
                <w:rFonts w:ascii="Segoe UI" w:hAnsi="Segoe UI" w:cs="Segoe UI"/>
                <w:sz w:val="32"/>
                <w:szCs w:val="20"/>
              </w:rPr>
              <w:t xml:space="preserve"> Rykiel.</w:t>
            </w:r>
          </w:p>
          <w:p w14:paraId="05BDE68D" w14:textId="61427009" w:rsidR="00F314BE" w:rsidRPr="00065466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4CD0E7AE" w14:textId="12348BAC" w:rsidR="00F314BE" w:rsidRPr="00065466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44136165" w14:textId="77777777" w:rsidR="004D08A7" w:rsidRPr="00065466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3F004BA0" w14:textId="77777777" w:rsidR="004D08A7" w:rsidRPr="00065466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0C008615" w14:textId="4559CF62" w:rsidR="00065466" w:rsidRPr="00065466" w:rsidRDefault="00065466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  <w:r w:rsidRPr="00065466">
              <w:rPr>
                <w:rFonts w:ascii="Segoe UI" w:hAnsi="Segoe UI" w:cs="Segoe UI"/>
                <w:sz w:val="32"/>
                <w:szCs w:val="20"/>
              </w:rPr>
              <w:t>ANNÉE SCOLAIRE</w:t>
            </w:r>
            <w:r>
              <w:rPr>
                <w:rFonts w:ascii="Segoe UI" w:hAnsi="Segoe UI" w:cs="Segoe UI"/>
                <w:sz w:val="32"/>
                <w:szCs w:val="20"/>
              </w:rPr>
              <w:t xml:space="preserve"> 2021-2022</w:t>
            </w:r>
          </w:p>
          <w:p w14:paraId="3234AED8" w14:textId="77777777" w:rsidR="00065466" w:rsidRDefault="00065466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68651FA8" w14:textId="0C79A828" w:rsidR="004D08A7" w:rsidRPr="00065466" w:rsidRDefault="00065466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  <w:r w:rsidRPr="00065466">
              <w:rPr>
                <w:rFonts w:ascii="Segoe UI" w:hAnsi="Segoe UI" w:cs="Segoe UI"/>
                <w:sz w:val="32"/>
                <w:szCs w:val="20"/>
              </w:rPr>
              <w:t>INGENIEUR INFORMATIQUE</w:t>
            </w:r>
          </w:p>
          <w:p w14:paraId="667C60BD" w14:textId="4C981D82" w:rsidR="00065466" w:rsidRPr="00065466" w:rsidRDefault="00065466" w:rsidP="00593A38">
            <w:pPr>
              <w:pStyle w:val="Nom"/>
              <w:rPr>
                <w:rFonts w:ascii="Segoe UI" w:hAnsi="Segoe UI" w:cs="Segoe UI"/>
                <w:sz w:val="32"/>
                <w:szCs w:val="20"/>
              </w:rPr>
            </w:pPr>
          </w:p>
          <w:p w14:paraId="02B0DED2" w14:textId="74D7F758" w:rsidR="00065466" w:rsidRPr="009F0205" w:rsidRDefault="00065466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proofErr w:type="spellStart"/>
            <w:r>
              <w:rPr>
                <w:rFonts w:ascii="Segoe UI" w:hAnsi="Segoe UI" w:cs="Segoe UI"/>
                <w:sz w:val="32"/>
                <w:szCs w:val="20"/>
                <w:lang w:val="en-GB"/>
              </w:rPr>
              <w:t>Institut</w:t>
            </w:r>
            <w:proofErr w:type="spellEnd"/>
            <w:r>
              <w:rPr>
                <w:rFonts w:ascii="Segoe UI" w:hAnsi="Segoe UI" w:cs="Segoe UI"/>
                <w:sz w:val="32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32"/>
                <w:szCs w:val="20"/>
                <w:lang w:val="en-GB"/>
              </w:rPr>
              <w:t>Ucac-Icam</w:t>
            </w:r>
            <w:proofErr w:type="spellEnd"/>
            <w:r>
              <w:rPr>
                <w:rFonts w:ascii="Segoe UI" w:hAnsi="Segoe UI" w:cs="Segoe UI"/>
                <w:sz w:val="32"/>
                <w:szCs w:val="20"/>
                <w:lang w:val="en-GB"/>
              </w:rPr>
              <w:t>.</w:t>
            </w:r>
          </w:p>
          <w:p w14:paraId="063DBF68" w14:textId="15E9D24A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23E7FAB4" w14:textId="0AA40825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59C03AB2" w14:textId="5C602633" w:rsidR="00F314BE" w:rsidRPr="00A473CA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39C9A4B8" w14:textId="2D36DC3F" w:rsidR="00D077E9" w:rsidRPr="00A03EE3" w:rsidRDefault="00D077E9" w:rsidP="00AB02A7">
            <w:pPr>
              <w:rPr>
                <w:noProof/>
                <w:lang w:val="en-GB"/>
              </w:rPr>
            </w:pPr>
          </w:p>
        </w:tc>
      </w:tr>
      <w:tr w:rsidR="00D077E9" w14:paraId="55FDA2E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4"/>
                <w:szCs w:val="20"/>
              </w:rPr>
              <w:id w:val="1080870105"/>
              <w:placeholder>
                <w:docPart w:val="5ED608685AD54F6CBCA4CBCA03044F53"/>
              </w:placeholder>
              <w15:appearance w15:val="hidden"/>
            </w:sdtPr>
            <w:sdtEndPr/>
            <w:sdtContent>
              <w:p w14:paraId="111358F5" w14:textId="420FDC92" w:rsidR="00D077E9" w:rsidRPr="009F0205" w:rsidRDefault="00532541" w:rsidP="00AB02A7">
                <w:pPr>
                  <w:rPr>
                    <w:sz w:val="24"/>
                    <w:szCs w:val="20"/>
                  </w:rPr>
                </w:pP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begin"/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instrText xml:space="preserve"> DATE  \@ "d MMMM"  \* MERGEFORMAT </w:instrText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separate"/>
                </w:r>
                <w:r w:rsidR="00065466">
                  <w:rPr>
                    <w:rStyle w:val="SubtitleChar"/>
                    <w:rFonts w:ascii="Segoe UI" w:hAnsi="Segoe UI" w:cs="Segoe UI"/>
                    <w:noProof/>
                    <w:szCs w:val="20"/>
                    <w:lang w:val="en-GB" w:bidi="fr-FR"/>
                  </w:rPr>
                  <w:t>8 June</w:t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end"/>
                </w:r>
                <w:r w:rsidR="00D55152" w:rsidRPr="009F0205">
                  <w:rPr>
                    <w:rStyle w:val="SubtitleChar"/>
                    <w:rFonts w:ascii="Segoe UI" w:hAnsi="Segoe UI" w:cs="Segoe UI"/>
                    <w:szCs w:val="20"/>
                    <w:lang w:bidi="fr-FR"/>
                  </w:rPr>
                  <w:t xml:space="preserve"> 2022</w:t>
                </w:r>
              </w:p>
            </w:sdtContent>
          </w:sdt>
          <w:p w14:paraId="2E4870DE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  <w:r w:rsidRPr="009F0205">
              <w:rPr>
                <w:noProof/>
                <w:sz w:val="8"/>
                <w:szCs w:val="8"/>
                <w:lang w:eastAsia="fr-FR"/>
              </w:rPr>
              <mc:AlternateContent>
                <mc:Choice Requires="wps">
                  <w:drawing>
                    <wp:inline distT="0" distB="0" distL="0" distR="0" wp14:anchorId="5A223011" wp14:editId="6C9ADA0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B6BFD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C1EC187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2F31975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32466EF" w14:textId="3F669B19" w:rsidR="00D077E9" w:rsidRPr="009F0205" w:rsidRDefault="00446717" w:rsidP="00A03EE3">
            <w:pPr>
              <w:rPr>
                <w:rFonts w:ascii="Segoe UI" w:hAnsi="Segoe UI" w:cs="Segoe UI"/>
                <w:sz w:val="32"/>
                <w:szCs w:val="20"/>
              </w:rPr>
            </w:pPr>
            <w:sdt>
              <w:sdtPr>
                <w:rPr>
                  <w:sz w:val="24"/>
                  <w:szCs w:val="20"/>
                </w:rPr>
                <w:id w:val="-1740469667"/>
                <w:placeholder>
                  <w:docPart w:val="CCF6888C30C04F839BACFFEB63A6D416"/>
                </w:placeholder>
                <w15:appearance w15:val="hidden"/>
              </w:sdtPr>
              <w:sdtEndPr>
                <w:rPr>
                  <w:rFonts w:ascii="Segoe UI" w:hAnsi="Segoe UI" w:cs="Segoe UI"/>
                  <w:sz w:val="32"/>
                </w:rPr>
              </w:sdtEndPr>
              <w:sdtContent>
                <w:r w:rsidR="00065466">
                  <w:rPr>
                    <w:sz w:val="24"/>
                    <w:szCs w:val="20"/>
                  </w:rPr>
                  <w:t>STAGE ACADEMIQUE.</w:t>
                </w:r>
              </w:sdtContent>
            </w:sdt>
          </w:p>
          <w:p w14:paraId="168DB8F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7F699E" w14:textId="6B38550E" w:rsidR="00F314BE" w:rsidRDefault="00AB02A7" w:rsidP="00F93D0D">
      <w:pPr>
        <w:spacing w:after="200"/>
        <w:rPr>
          <w:lang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2D337" wp14:editId="1A2DAB57">
                <wp:simplePos x="0" y="0"/>
                <wp:positionH relativeFrom="column">
                  <wp:posOffset>-752015</wp:posOffset>
                </wp:positionH>
                <wp:positionV relativeFrom="page">
                  <wp:posOffset>4846955</wp:posOffset>
                </wp:positionV>
                <wp:extent cx="7760970" cy="5841409"/>
                <wp:effectExtent l="0" t="0" r="0" b="6985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84140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C2C31" id="Rectangle 2" o:spid="_x0000_s1026" alt="rectangle coloré" style="position:absolute;margin-left:-59.2pt;margin-top:381.65pt;width:611.1pt;height:459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B23DE43" w14:textId="77777777" w:rsidR="00F314BE" w:rsidRDefault="00F314BE">
      <w:pPr>
        <w:spacing w:after="200"/>
        <w:rPr>
          <w:lang w:bidi="fr-FR"/>
        </w:rPr>
      </w:pPr>
      <w:r>
        <w:rPr>
          <w:lang w:bidi="fr-FR"/>
        </w:rPr>
        <w:br w:type="page"/>
      </w:r>
    </w:p>
    <w:p w14:paraId="50C9DD37" w14:textId="4E4953BA" w:rsidR="007633AF" w:rsidRDefault="007633AF" w:rsidP="00F93D0D">
      <w:pPr>
        <w:spacing w:after="200"/>
      </w:pPr>
    </w:p>
    <w:p w14:paraId="6E15B56C" w14:textId="5F31D106" w:rsidR="00F314BE" w:rsidRDefault="008275F4" w:rsidP="00632D7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7DB5C" wp14:editId="10567BC4">
                <wp:simplePos x="0" y="0"/>
                <wp:positionH relativeFrom="column">
                  <wp:posOffset>595223</wp:posOffset>
                </wp:positionH>
                <wp:positionV relativeFrom="paragraph">
                  <wp:posOffset>10170543</wp:posOffset>
                </wp:positionV>
                <wp:extent cx="3657600" cy="274320"/>
                <wp:effectExtent l="0" t="0" r="0" b="0"/>
                <wp:wrapNone/>
                <wp:docPr id="19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728A9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Segoe UI" w:hAnsi="Calibri" w:cs="Segoe UI"/>
                                <w:color w:val="024F75" w:themeColor="accen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ÉTAT DES COÛTS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1E67DB5C" id="TextBox 176" o:spid="_x0000_s1028" type="#_x0000_t202" style="position:absolute;left:0;text-align:left;margin-left:46.85pt;margin-top:800.85pt;width:4in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" filled="f" stroked="f">
                <v:textbox inset="2.53839mm,1.2692mm,2.53839mm,1.2692mm">
                  <w:txbxContent>
                    <w:p w14:paraId="5A6728A9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Segoe UI" w:hAnsi="Calibri" w:cs="Segoe UI"/>
                          <w:color w:val="024F75" w:themeColor="accent1"/>
                          <w:kern w:val="24"/>
                          <w:sz w:val="20"/>
                          <w:szCs w:val="20"/>
                          <w:lang w:val="en-US"/>
                        </w:rPr>
                        <w:t>ÉTAT DES COÛTS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F9A03" wp14:editId="0F3451F7">
                <wp:simplePos x="0" y="0"/>
                <wp:positionH relativeFrom="column">
                  <wp:posOffset>4917057</wp:posOffset>
                </wp:positionH>
                <wp:positionV relativeFrom="paragraph">
                  <wp:posOffset>10153291</wp:posOffset>
                </wp:positionV>
                <wp:extent cx="3657600" cy="274320"/>
                <wp:effectExtent l="0" t="0" r="0" b="0"/>
                <wp:wrapNone/>
                <wp:docPr id="20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FB442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24F75" w:themeColor="accen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RÉPARTITION DES COÛTS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A2F9A03" id="_x0000_s1029" type="#_x0000_t202" style="position:absolute;left:0;text-align:left;margin-left:387.15pt;margin-top:799.45pt;width:4in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" filled="f" stroked="f">
                <v:textbox inset="2.53839mm,1.2692mm,2.53839mm,1.2692mm">
                  <w:txbxContent>
                    <w:p w14:paraId="428FB442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24F75" w:themeColor="accent1"/>
                          <w:kern w:val="24"/>
                          <w:sz w:val="20"/>
                          <w:szCs w:val="20"/>
                          <w:lang w:val="en-US"/>
                        </w:rPr>
                        <w:t>RÉPARTITION DES COÛTS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9215B" wp14:editId="5BC19BD7">
                <wp:simplePos x="0" y="0"/>
                <wp:positionH relativeFrom="column">
                  <wp:posOffset>595223</wp:posOffset>
                </wp:positionH>
                <wp:positionV relativeFrom="paragraph">
                  <wp:posOffset>13232921</wp:posOffset>
                </wp:positionV>
                <wp:extent cx="3657600" cy="274320"/>
                <wp:effectExtent l="0" t="0" r="0" b="0"/>
                <wp:wrapNone/>
                <wp:docPr id="7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33227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24F75" w:themeColor="accent1"/>
                                <w:sz w:val="20"/>
                                <w:szCs w:val="20"/>
                                <w:lang w:val="en-US"/>
                              </w:rPr>
                              <w:t>DÉTAILS DES COÛTS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6539215B" id="_x0000_s1030" type="#_x0000_t202" style="position:absolute;left:0;text-align:left;margin-left:46.85pt;margin-top:1041.95pt;width:4in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" filled="f" stroked="f">
                <v:textbox inset="2.53839mm,1.2692mm,2.53839mm,1.2692mm">
                  <w:txbxContent>
                    <w:p w14:paraId="1E033227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24F75" w:themeColor="accent1"/>
                          <w:sz w:val="20"/>
                          <w:szCs w:val="20"/>
                          <w:lang w:val="en-US"/>
                        </w:rPr>
                        <w:t>DÉTAILS DES COÛTS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D8463A5" wp14:editId="4AEF70EE">
            <wp:simplePos x="0" y="0"/>
            <wp:positionH relativeFrom="column">
              <wp:posOffset>698740</wp:posOffset>
            </wp:positionH>
            <wp:positionV relativeFrom="paragraph">
              <wp:posOffset>13690121</wp:posOffset>
            </wp:positionV>
            <wp:extent cx="4086227" cy="1433768"/>
            <wp:effectExtent l="0" t="0" r="0" b="0"/>
            <wp:wrapNone/>
            <wp:docPr id="1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7" cy="1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C38F2" wp14:editId="5BB177A0">
                <wp:simplePos x="0" y="0"/>
                <wp:positionH relativeFrom="column">
                  <wp:posOffset>603849</wp:posOffset>
                </wp:positionH>
                <wp:positionV relativeFrom="paragraph">
                  <wp:posOffset>10334445</wp:posOffset>
                </wp:positionV>
                <wp:extent cx="3657600" cy="274320"/>
                <wp:effectExtent l="0" t="0" r="0" b="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A7C467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75F4"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État des coûts pour les ressources de travail.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C38F2" id="Rectangle 8" o:spid="_x0000_s1031" style="position:absolute;left:0;text-align:left;margin-left:47.55pt;margin-top:813.75pt;width:4in;height:21.6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" filled="f" stroked="f">
                <v:textbox style="mso-fit-shape-to-text:t">
                  <w:txbxContent>
                    <w:p w14:paraId="7BA7C467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 w:rsidRPr="008275F4"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État des coûts pour les ressources de travail.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71B8D" wp14:editId="3CF8D5AD">
                <wp:simplePos x="0" y="0"/>
                <wp:positionH relativeFrom="column">
                  <wp:posOffset>4925683</wp:posOffset>
                </wp:positionH>
                <wp:positionV relativeFrom="paragraph">
                  <wp:posOffset>10317192</wp:posOffset>
                </wp:positionV>
                <wp:extent cx="3657600" cy="274320"/>
                <wp:effectExtent l="0" t="0" r="0" b="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69322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75F4"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Répartition des coûts parmi les différents types de ressources.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71B8D" id="Rectangle 9" o:spid="_x0000_s1032" style="position:absolute;left:0;text-align:left;margin-left:387.85pt;margin-top:812.4pt;width:4in;height:21.6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" filled="f" stroked="f">
                <v:textbox style="mso-fit-shape-to-text:t">
                  <w:txbxContent>
                    <w:p w14:paraId="6E269322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 w:rsidRPr="008275F4"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Répartition des coûts parmi les différents types de ressources.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A2571" wp14:editId="38EB207D">
                <wp:simplePos x="0" y="0"/>
                <wp:positionH relativeFrom="column">
                  <wp:posOffset>603849</wp:posOffset>
                </wp:positionH>
                <wp:positionV relativeFrom="paragraph">
                  <wp:posOffset>13388196</wp:posOffset>
                </wp:positionV>
                <wp:extent cx="3657600" cy="274320"/>
                <wp:effectExtent l="0" t="0" r="0" b="0"/>
                <wp:wrapNone/>
                <wp:docPr id="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E778F6" w14:textId="77777777" w:rsidR="008275F4" w:rsidRDefault="008275F4" w:rsidP="00827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75F4"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Détails des coûts pour toutes les ressources de travail.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A2571" id="Rectangle 10" o:spid="_x0000_s1033" style="position:absolute;left:0;text-align:left;margin-left:47.55pt;margin-top:1054.2pt;width:4in;height:21.6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" filled="f" stroked="f">
                <v:textbox style="mso-fit-shape-to-text:t">
                  <w:txbxContent>
                    <w:p w14:paraId="58E778F6" w14:textId="77777777" w:rsidR="008275F4" w:rsidRDefault="008275F4" w:rsidP="008275F4">
                      <w:pPr>
                        <w:rPr>
                          <w:sz w:val="24"/>
                          <w:szCs w:val="24"/>
                        </w:rPr>
                      </w:pPr>
                      <w:r w:rsidRPr="008275F4"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Détails des coûts pour toutes les ressources de travail.</w:t>
                      </w:r>
                    </w:p>
                  </w:txbxContent>
                </v:textbox>
              </v:rect>
            </w:pict>
          </mc:Fallback>
        </mc:AlternateContent>
      </w:r>
      <w:r w:rsidR="00632D79" w:rsidRPr="00632D79">
        <w:rPr>
          <w:rFonts w:ascii="Segoe UI" w:hAnsi="Segoe UI" w:cs="Segoe UI"/>
          <w:color w:val="auto"/>
          <w:sz w:val="32"/>
          <w:szCs w:val="24"/>
        </w:rPr>
        <w:t>CONTEXTE ET PRESENTATION DU P</w:t>
      </w:r>
      <w:r w:rsidR="00632D79">
        <w:rPr>
          <w:rFonts w:ascii="Segoe UI" w:hAnsi="Segoe UI" w:cs="Segoe UI"/>
          <w:color w:val="auto"/>
          <w:sz w:val="32"/>
          <w:szCs w:val="24"/>
        </w:rPr>
        <w:t>ROJET</w:t>
      </w:r>
    </w:p>
    <w:p w14:paraId="152CB7BD" w14:textId="6E9D2F75" w:rsidR="00632D79" w:rsidRDefault="00632D79" w:rsidP="00632D7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</w:rPr>
      </w:pPr>
      <w:r>
        <w:rPr>
          <w:rFonts w:ascii="Segoe UI" w:hAnsi="Segoe UI" w:cs="Segoe UI"/>
          <w:color w:val="auto"/>
          <w:sz w:val="32"/>
          <w:szCs w:val="24"/>
        </w:rPr>
        <w:t xml:space="preserve"> LA GED </w:t>
      </w:r>
      <w:r w:rsidRPr="00632D79">
        <w:rPr>
          <w:rFonts w:ascii="Segoe UI" w:hAnsi="Segoe UI" w:cs="Segoe UI"/>
          <w:color w:val="auto"/>
          <w:sz w:val="32"/>
          <w:szCs w:val="24"/>
        </w:rPr>
        <w:t>: ETAT DE L</w:t>
      </w:r>
      <w:r>
        <w:rPr>
          <w:rFonts w:ascii="Segoe UI" w:hAnsi="Segoe UI" w:cs="Segoe UI"/>
          <w:color w:val="auto"/>
          <w:sz w:val="32"/>
          <w:szCs w:val="24"/>
        </w:rPr>
        <w:t>’ART</w:t>
      </w:r>
    </w:p>
    <w:p w14:paraId="7068458E" w14:textId="645C8C07" w:rsidR="00286FD9" w:rsidRDefault="00286FD9" w:rsidP="00286FD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</w:rPr>
      </w:pPr>
      <w:r>
        <w:rPr>
          <w:rFonts w:ascii="Segoe UI" w:hAnsi="Segoe UI" w:cs="Segoe UI"/>
          <w:color w:val="auto"/>
          <w:sz w:val="32"/>
          <w:szCs w:val="24"/>
        </w:rPr>
        <w:t>ANALYSE DE L’EXISTANT</w:t>
      </w:r>
    </w:p>
    <w:p w14:paraId="4D74DAA9" w14:textId="3D71A700" w:rsidR="00286FD9" w:rsidRPr="00286FD9" w:rsidRDefault="00286FD9" w:rsidP="00286FD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</w:rPr>
      </w:pPr>
      <w:r>
        <w:rPr>
          <w:rFonts w:ascii="Segoe UI" w:hAnsi="Segoe UI" w:cs="Segoe UI"/>
          <w:color w:val="auto"/>
          <w:sz w:val="32"/>
          <w:szCs w:val="24"/>
        </w:rPr>
        <w:t>BESOINS ET SPECIFICATIONS FONCTIONNELLES</w:t>
      </w:r>
    </w:p>
    <w:p w14:paraId="2BB3BFC6" w14:textId="29D0E9BF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4EA3FD8E" w14:textId="04432122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1E5AC216" w14:textId="1AD48A54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66CB852A" w14:textId="28C0957E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7F33D890" w14:textId="03080BB2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66B5570C" w14:textId="55D947B8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0BA13EF4" w14:textId="43F8D9B4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3CC497AC" w14:textId="5CFB6DAF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34ABC85D" w14:textId="3D325FF1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50977751" w14:textId="5DC9454D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0D7483E0" w14:textId="49F3E73D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2CFAF836" w14:textId="3310FC6B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2DB075AE" w14:textId="659F61C2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2E764F9B" w14:textId="0BD8B804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1418289A" w14:textId="7DDA69CB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3F198662" w14:textId="51453E55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68752FD3" w14:textId="72B88F89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2D676B77" w14:textId="73926EE6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53B55002" w14:textId="6DCB50A3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2BE17D58" w14:textId="049263D3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7F0C5ABC" w14:textId="1801CA45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17B9892B" w14:textId="43CFF0C4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1B54673F" w14:textId="10099FC6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5C433822" w14:textId="19CD5BF4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764D4CD2" w14:textId="0E890270" w:rsidR="00632D79" w:rsidRPr="00632D79" w:rsidRDefault="00632D79" w:rsidP="00632D79">
      <w:pPr>
        <w:rPr>
          <w:rFonts w:ascii="Segoe UI" w:hAnsi="Segoe UI" w:cs="Segoe UI"/>
          <w:color w:val="auto"/>
          <w:sz w:val="32"/>
          <w:szCs w:val="24"/>
        </w:rPr>
      </w:pPr>
    </w:p>
    <w:p w14:paraId="392F36C3" w14:textId="6354B9E5" w:rsidR="00632D79" w:rsidRPr="00632D79" w:rsidRDefault="00632D79" w:rsidP="00632D79">
      <w:pPr>
        <w:rPr>
          <w:rFonts w:ascii="Segoe UI" w:hAnsi="Segoe UI" w:cs="Segoe UI"/>
          <w:sz w:val="32"/>
          <w:szCs w:val="24"/>
        </w:rPr>
      </w:pPr>
    </w:p>
    <w:p w14:paraId="446C64FA" w14:textId="0D6A9C0C" w:rsidR="00632D79" w:rsidRPr="00632D79" w:rsidRDefault="00632D79" w:rsidP="00632D79">
      <w:pPr>
        <w:tabs>
          <w:tab w:val="left" w:pos="1841"/>
        </w:tabs>
        <w:rPr>
          <w:rFonts w:ascii="Segoe UI" w:hAnsi="Segoe UI" w:cs="Segoe UI"/>
          <w:sz w:val="32"/>
          <w:szCs w:val="24"/>
        </w:rPr>
      </w:pPr>
      <w:r w:rsidRPr="00632D79">
        <w:rPr>
          <w:rFonts w:ascii="Segoe UI" w:hAnsi="Segoe UI" w:cs="Segoe UI"/>
          <w:sz w:val="32"/>
          <w:szCs w:val="24"/>
        </w:rPr>
        <w:tab/>
      </w:r>
    </w:p>
    <w:sectPr w:rsidR="00632D79" w:rsidRPr="00632D79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8579" w14:textId="77777777" w:rsidR="00446717" w:rsidRDefault="00446717">
      <w:r>
        <w:separator/>
      </w:r>
    </w:p>
    <w:p w14:paraId="57652D2D" w14:textId="77777777" w:rsidR="00446717" w:rsidRDefault="00446717"/>
  </w:endnote>
  <w:endnote w:type="continuationSeparator" w:id="0">
    <w:p w14:paraId="3E31E730" w14:textId="77777777" w:rsidR="00446717" w:rsidRDefault="00446717">
      <w:r>
        <w:continuationSeparator/>
      </w:r>
    </w:p>
    <w:p w14:paraId="1B7EE605" w14:textId="77777777" w:rsidR="00446717" w:rsidRDefault="004467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642B" w14:textId="0EF44373" w:rsidR="00632D79" w:rsidRPr="00632D79" w:rsidRDefault="00632D79">
    <w:pPr>
      <w:pStyle w:val="Footer"/>
      <w:rPr>
        <w:sz w:val="20"/>
        <w:szCs w:val="20"/>
        <w:lang w:val="en-US"/>
      </w:rPr>
    </w:pPr>
    <w:r w:rsidRPr="00632D79">
      <w:rPr>
        <w:sz w:val="20"/>
        <w:szCs w:val="20"/>
        <w:lang w:val="en-US"/>
      </w:rPr>
      <w:t>STAGE ACADEMIQUE À INETUM CAMEROUN.</w:t>
    </w:r>
  </w:p>
  <w:p w14:paraId="06962CFC" w14:textId="06E72A9D" w:rsidR="009172F8" w:rsidRPr="00D219E0" w:rsidRDefault="009172F8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94C7" w14:textId="77777777" w:rsidR="00446717" w:rsidRDefault="00446717">
      <w:r>
        <w:separator/>
      </w:r>
    </w:p>
    <w:p w14:paraId="45F254A2" w14:textId="77777777" w:rsidR="00446717" w:rsidRDefault="00446717"/>
  </w:footnote>
  <w:footnote w:type="continuationSeparator" w:id="0">
    <w:p w14:paraId="7A63E3B1" w14:textId="77777777" w:rsidR="00446717" w:rsidRDefault="00446717">
      <w:r>
        <w:continuationSeparator/>
      </w:r>
    </w:p>
    <w:p w14:paraId="652301FF" w14:textId="77777777" w:rsidR="00446717" w:rsidRDefault="004467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72F8" w14:paraId="225A0D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B9F45" w14:textId="1C94CD76" w:rsidR="009172F8" w:rsidRDefault="009172F8">
          <w:pPr>
            <w:pStyle w:val="Header"/>
          </w:pPr>
        </w:p>
      </w:tc>
    </w:tr>
  </w:tbl>
  <w:p w14:paraId="73D17047" w14:textId="7C4AAFFD" w:rsidR="009172F8" w:rsidRPr="00632D79" w:rsidRDefault="004D08A7" w:rsidP="00632D79">
    <w:pPr>
      <w:pStyle w:val="Header"/>
      <w:ind w:left="6480" w:firstLine="720"/>
      <w:rPr>
        <w:rFonts w:ascii="Segoe UI" w:hAnsi="Segoe UI" w:cs="Segoe UI"/>
        <w:i/>
        <w:iCs/>
        <w:sz w:val="24"/>
        <w:szCs w:val="24"/>
      </w:rPr>
    </w:pPr>
    <w:r w:rsidRPr="00632D79">
      <w:rPr>
        <w:i/>
        <w:i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404F5" wp14:editId="099F5070">
              <wp:simplePos x="0" y="0"/>
              <wp:positionH relativeFrom="margin">
                <wp:align>right</wp:align>
              </wp:positionH>
              <wp:positionV relativeFrom="topMargin">
                <wp:posOffset>669452</wp:posOffset>
              </wp:positionV>
              <wp:extent cx="446567" cy="265814"/>
              <wp:effectExtent l="0" t="0" r="0" b="127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67" cy="265814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3C61E9" w14:textId="77777777" w:rsidR="004D08A7" w:rsidRPr="00743927" w:rsidRDefault="004D08A7" w:rsidP="0039233E">
                          <w:pPr>
                            <w:spacing w:line="240" w:lineRule="auto"/>
                            <w:jc w:val="center"/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</w:pP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begin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instrText>PAGE   \* MERGEFORMAT</w:instrTex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separate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t>2</w: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404F5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4" type="#_x0000_t202" style="position:absolute;left:0;text-align:left;margin-left:-16.05pt;margin-top:52.7pt;width:35.15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" o:allowincell="f" fillcolor="#34aba2 [3209]" stroked="f">
              <v:textbox inset=",0,,0">
                <w:txbxContent>
                  <w:p w14:paraId="1A3C61E9" w14:textId="77777777" w:rsidR="004D08A7" w:rsidRPr="00743927" w:rsidRDefault="004D08A7" w:rsidP="0039233E">
                    <w:pPr>
                      <w:spacing w:line="240" w:lineRule="auto"/>
                      <w:jc w:val="center"/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</w:pP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begin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instrText>PAGE   \* MERGEFORMAT</w:instrTex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separate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t>2</w: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32D79" w:rsidRPr="00632D79">
      <w:rPr>
        <w:rFonts w:ascii="Segoe UI" w:hAnsi="Segoe UI" w:cs="Segoe UI"/>
        <w:i/>
        <w:iCs/>
        <w:sz w:val="24"/>
        <w:szCs w:val="24"/>
      </w:rPr>
      <w:t>CAHIER DE CHARGE</w:t>
    </w:r>
    <w:r w:rsidR="0039233E" w:rsidRPr="00632D79">
      <w:rPr>
        <w:rFonts w:ascii="Segoe UI" w:hAnsi="Segoe UI" w:cs="Segoe UI"/>
        <w:i/>
        <w:i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7B"/>
    <w:multiLevelType w:val="hybridMultilevel"/>
    <w:tmpl w:val="AE02FBF4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F47D21"/>
    <w:multiLevelType w:val="hybridMultilevel"/>
    <w:tmpl w:val="80D635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E6F"/>
    <w:multiLevelType w:val="hybridMultilevel"/>
    <w:tmpl w:val="E55E08B6"/>
    <w:lvl w:ilvl="0" w:tplc="A264609E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252ED"/>
    <w:multiLevelType w:val="hybridMultilevel"/>
    <w:tmpl w:val="9EC6A65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C00000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263C6"/>
    <w:multiLevelType w:val="hybridMultilevel"/>
    <w:tmpl w:val="BEA0AD0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364812"/>
    <w:multiLevelType w:val="hybridMultilevel"/>
    <w:tmpl w:val="3BF2FD04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E8E52F8"/>
    <w:multiLevelType w:val="hybridMultilevel"/>
    <w:tmpl w:val="72105060"/>
    <w:lvl w:ilvl="0" w:tplc="0C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1ED055BF"/>
    <w:multiLevelType w:val="hybridMultilevel"/>
    <w:tmpl w:val="2A3C8D30"/>
    <w:lvl w:ilvl="0" w:tplc="03760AF8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5420"/>
    <w:multiLevelType w:val="hybridMultilevel"/>
    <w:tmpl w:val="38022B9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30F2DD6"/>
    <w:multiLevelType w:val="hybridMultilevel"/>
    <w:tmpl w:val="183051B0"/>
    <w:lvl w:ilvl="0" w:tplc="47829BAC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2C00BE"/>
    <w:multiLevelType w:val="hybridMultilevel"/>
    <w:tmpl w:val="3DC4F160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DD682C"/>
    <w:multiLevelType w:val="hybridMultilevel"/>
    <w:tmpl w:val="42144FF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0AC7DE7"/>
    <w:multiLevelType w:val="hybridMultilevel"/>
    <w:tmpl w:val="0AD6FACA"/>
    <w:lvl w:ilvl="0" w:tplc="A00A27F6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405857"/>
    <w:multiLevelType w:val="hybridMultilevel"/>
    <w:tmpl w:val="162CD89C"/>
    <w:lvl w:ilvl="0" w:tplc="670EDF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F0D29" w:themeColor="text1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2835F85"/>
    <w:multiLevelType w:val="hybridMultilevel"/>
    <w:tmpl w:val="7B3EA13A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D56F4E"/>
    <w:multiLevelType w:val="hybridMultilevel"/>
    <w:tmpl w:val="16A4FEF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14DE5"/>
    <w:multiLevelType w:val="hybridMultilevel"/>
    <w:tmpl w:val="3FA2ADA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FB118E"/>
    <w:multiLevelType w:val="hybridMultilevel"/>
    <w:tmpl w:val="4A6ED2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4D07698"/>
    <w:multiLevelType w:val="hybridMultilevel"/>
    <w:tmpl w:val="0DF4B5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7D7AE5"/>
    <w:multiLevelType w:val="hybridMultilevel"/>
    <w:tmpl w:val="D9AAEA1E"/>
    <w:lvl w:ilvl="0" w:tplc="614AE4D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C4200"/>
    <w:multiLevelType w:val="hybridMultilevel"/>
    <w:tmpl w:val="807E088A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306214C"/>
    <w:multiLevelType w:val="hybridMultilevel"/>
    <w:tmpl w:val="254C4E00"/>
    <w:lvl w:ilvl="0" w:tplc="A4E8D5E4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065962"/>
    <w:multiLevelType w:val="hybridMultilevel"/>
    <w:tmpl w:val="B3A0943C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B711DD8"/>
    <w:multiLevelType w:val="hybridMultilevel"/>
    <w:tmpl w:val="831895CA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BA09160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C605BD5"/>
    <w:multiLevelType w:val="hybridMultilevel"/>
    <w:tmpl w:val="8508028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E017038"/>
    <w:multiLevelType w:val="hybridMultilevel"/>
    <w:tmpl w:val="C95EC78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CC26E3"/>
    <w:multiLevelType w:val="hybridMultilevel"/>
    <w:tmpl w:val="97A8ADE2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7A13230"/>
    <w:multiLevelType w:val="hybridMultilevel"/>
    <w:tmpl w:val="267838E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C3F486C"/>
    <w:multiLevelType w:val="hybridMultilevel"/>
    <w:tmpl w:val="2FEA7610"/>
    <w:lvl w:ilvl="0" w:tplc="220C751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351130">
    <w:abstractNumId w:val="28"/>
  </w:num>
  <w:num w:numId="2" w16cid:durableId="2102725116">
    <w:abstractNumId w:val="19"/>
  </w:num>
  <w:num w:numId="3" w16cid:durableId="657613422">
    <w:abstractNumId w:val="7"/>
  </w:num>
  <w:num w:numId="4" w16cid:durableId="1542398977">
    <w:abstractNumId w:val="15"/>
  </w:num>
  <w:num w:numId="5" w16cid:durableId="2054307661">
    <w:abstractNumId w:val="2"/>
  </w:num>
  <w:num w:numId="6" w16cid:durableId="2021420406">
    <w:abstractNumId w:val="3"/>
  </w:num>
  <w:num w:numId="7" w16cid:durableId="1690521132">
    <w:abstractNumId w:val="12"/>
  </w:num>
  <w:num w:numId="8" w16cid:durableId="826022188">
    <w:abstractNumId w:val="21"/>
  </w:num>
  <w:num w:numId="9" w16cid:durableId="1143691885">
    <w:abstractNumId w:val="9"/>
  </w:num>
  <w:num w:numId="10" w16cid:durableId="668485727">
    <w:abstractNumId w:val="23"/>
  </w:num>
  <w:num w:numId="11" w16cid:durableId="2112046284">
    <w:abstractNumId w:val="14"/>
  </w:num>
  <w:num w:numId="12" w16cid:durableId="2129354703">
    <w:abstractNumId w:val="4"/>
  </w:num>
  <w:num w:numId="13" w16cid:durableId="1438063135">
    <w:abstractNumId w:val="26"/>
  </w:num>
  <w:num w:numId="14" w16cid:durableId="1838567314">
    <w:abstractNumId w:val="17"/>
  </w:num>
  <w:num w:numId="15" w16cid:durableId="1569681775">
    <w:abstractNumId w:val="0"/>
  </w:num>
  <w:num w:numId="16" w16cid:durableId="253781354">
    <w:abstractNumId w:val="8"/>
  </w:num>
  <w:num w:numId="17" w16cid:durableId="285550834">
    <w:abstractNumId w:val="20"/>
  </w:num>
  <w:num w:numId="18" w16cid:durableId="1701397894">
    <w:abstractNumId w:val="25"/>
  </w:num>
  <w:num w:numId="19" w16cid:durableId="433937643">
    <w:abstractNumId w:val="11"/>
  </w:num>
  <w:num w:numId="20" w16cid:durableId="1988701944">
    <w:abstractNumId w:val="27"/>
  </w:num>
  <w:num w:numId="21" w16cid:durableId="60952421">
    <w:abstractNumId w:val="24"/>
  </w:num>
  <w:num w:numId="22" w16cid:durableId="1547572030">
    <w:abstractNumId w:val="16"/>
  </w:num>
  <w:num w:numId="23" w16cid:durableId="2094817577">
    <w:abstractNumId w:val="5"/>
  </w:num>
  <w:num w:numId="24" w16cid:durableId="1099064932">
    <w:abstractNumId w:val="1"/>
  </w:num>
  <w:num w:numId="25" w16cid:durableId="1868827981">
    <w:abstractNumId w:val="10"/>
  </w:num>
  <w:num w:numId="26" w16cid:durableId="529799191">
    <w:abstractNumId w:val="13"/>
  </w:num>
  <w:num w:numId="27" w16cid:durableId="1800371207">
    <w:abstractNumId w:val="6"/>
  </w:num>
  <w:num w:numId="28" w16cid:durableId="212619443">
    <w:abstractNumId w:val="18"/>
  </w:num>
  <w:num w:numId="29" w16cid:durableId="10856103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E3"/>
    <w:rsid w:val="0000233B"/>
    <w:rsid w:val="000140CC"/>
    <w:rsid w:val="000170BF"/>
    <w:rsid w:val="0002482E"/>
    <w:rsid w:val="00025BC3"/>
    <w:rsid w:val="00031E39"/>
    <w:rsid w:val="00041FB5"/>
    <w:rsid w:val="0004238D"/>
    <w:rsid w:val="0004366E"/>
    <w:rsid w:val="00044571"/>
    <w:rsid w:val="00050324"/>
    <w:rsid w:val="00055694"/>
    <w:rsid w:val="000636FF"/>
    <w:rsid w:val="00065466"/>
    <w:rsid w:val="00076FD4"/>
    <w:rsid w:val="0008776D"/>
    <w:rsid w:val="00094FDC"/>
    <w:rsid w:val="000A0150"/>
    <w:rsid w:val="000A426F"/>
    <w:rsid w:val="000A6104"/>
    <w:rsid w:val="000B5A42"/>
    <w:rsid w:val="000C3097"/>
    <w:rsid w:val="000C7492"/>
    <w:rsid w:val="000C7DFD"/>
    <w:rsid w:val="000E296A"/>
    <w:rsid w:val="000E63C9"/>
    <w:rsid w:val="000E7944"/>
    <w:rsid w:val="000F08DA"/>
    <w:rsid w:val="001137B9"/>
    <w:rsid w:val="00126F67"/>
    <w:rsid w:val="00130E9D"/>
    <w:rsid w:val="0013773C"/>
    <w:rsid w:val="00141FD4"/>
    <w:rsid w:val="00150A6D"/>
    <w:rsid w:val="00175AE8"/>
    <w:rsid w:val="00183210"/>
    <w:rsid w:val="00184BE1"/>
    <w:rsid w:val="00185B35"/>
    <w:rsid w:val="001947B5"/>
    <w:rsid w:val="001A2FCA"/>
    <w:rsid w:val="001B2635"/>
    <w:rsid w:val="001B5D76"/>
    <w:rsid w:val="001B674B"/>
    <w:rsid w:val="001B717A"/>
    <w:rsid w:val="001C0B96"/>
    <w:rsid w:val="001D3485"/>
    <w:rsid w:val="001E3010"/>
    <w:rsid w:val="001E5BCC"/>
    <w:rsid w:val="001F2BC8"/>
    <w:rsid w:val="001F48D9"/>
    <w:rsid w:val="001F5F6B"/>
    <w:rsid w:val="00206455"/>
    <w:rsid w:val="00212AB2"/>
    <w:rsid w:val="00215682"/>
    <w:rsid w:val="00220960"/>
    <w:rsid w:val="0023216E"/>
    <w:rsid w:val="0023546F"/>
    <w:rsid w:val="00236215"/>
    <w:rsid w:val="0023636D"/>
    <w:rsid w:val="00243EBC"/>
    <w:rsid w:val="00246A35"/>
    <w:rsid w:val="00257C16"/>
    <w:rsid w:val="00261516"/>
    <w:rsid w:val="00270C80"/>
    <w:rsid w:val="00284348"/>
    <w:rsid w:val="00286FD9"/>
    <w:rsid w:val="002A0A94"/>
    <w:rsid w:val="002A0C75"/>
    <w:rsid w:val="002A1FC8"/>
    <w:rsid w:val="002C4356"/>
    <w:rsid w:val="002D0D84"/>
    <w:rsid w:val="002E7EF9"/>
    <w:rsid w:val="002F51F5"/>
    <w:rsid w:val="00312137"/>
    <w:rsid w:val="00312249"/>
    <w:rsid w:val="003129E5"/>
    <w:rsid w:val="0031617E"/>
    <w:rsid w:val="00330359"/>
    <w:rsid w:val="00331B9D"/>
    <w:rsid w:val="0033762F"/>
    <w:rsid w:val="0035334C"/>
    <w:rsid w:val="003539C8"/>
    <w:rsid w:val="00360494"/>
    <w:rsid w:val="003632A1"/>
    <w:rsid w:val="00365D33"/>
    <w:rsid w:val="00366C7E"/>
    <w:rsid w:val="00367D3C"/>
    <w:rsid w:val="00371F48"/>
    <w:rsid w:val="003722A3"/>
    <w:rsid w:val="003727CD"/>
    <w:rsid w:val="00376916"/>
    <w:rsid w:val="00384B6F"/>
    <w:rsid w:val="00384EA3"/>
    <w:rsid w:val="003921B6"/>
    <w:rsid w:val="0039233E"/>
    <w:rsid w:val="003934B9"/>
    <w:rsid w:val="003972F6"/>
    <w:rsid w:val="003A39A1"/>
    <w:rsid w:val="003A7362"/>
    <w:rsid w:val="003B01E5"/>
    <w:rsid w:val="003B2834"/>
    <w:rsid w:val="003C2191"/>
    <w:rsid w:val="003C3714"/>
    <w:rsid w:val="003C4E06"/>
    <w:rsid w:val="003D3863"/>
    <w:rsid w:val="003E4CDA"/>
    <w:rsid w:val="003E4D8D"/>
    <w:rsid w:val="003E7125"/>
    <w:rsid w:val="003F3A7F"/>
    <w:rsid w:val="00404477"/>
    <w:rsid w:val="00410C95"/>
    <w:rsid w:val="004110DE"/>
    <w:rsid w:val="004129C3"/>
    <w:rsid w:val="004204B9"/>
    <w:rsid w:val="00424E53"/>
    <w:rsid w:val="0043358C"/>
    <w:rsid w:val="0044085A"/>
    <w:rsid w:val="00441822"/>
    <w:rsid w:val="00446717"/>
    <w:rsid w:val="004612E6"/>
    <w:rsid w:val="00484BB0"/>
    <w:rsid w:val="00485509"/>
    <w:rsid w:val="0049639F"/>
    <w:rsid w:val="004A06A7"/>
    <w:rsid w:val="004A575B"/>
    <w:rsid w:val="004A7F12"/>
    <w:rsid w:val="004B0E84"/>
    <w:rsid w:val="004B21A5"/>
    <w:rsid w:val="004C49BA"/>
    <w:rsid w:val="004D08A7"/>
    <w:rsid w:val="004E5454"/>
    <w:rsid w:val="005037F0"/>
    <w:rsid w:val="00510EBC"/>
    <w:rsid w:val="005111B3"/>
    <w:rsid w:val="00516A86"/>
    <w:rsid w:val="0052042A"/>
    <w:rsid w:val="005275F6"/>
    <w:rsid w:val="00530876"/>
    <w:rsid w:val="00532541"/>
    <w:rsid w:val="00535622"/>
    <w:rsid w:val="00535E99"/>
    <w:rsid w:val="0054442B"/>
    <w:rsid w:val="005535A9"/>
    <w:rsid w:val="00564926"/>
    <w:rsid w:val="00567397"/>
    <w:rsid w:val="00572102"/>
    <w:rsid w:val="005822E1"/>
    <w:rsid w:val="00584582"/>
    <w:rsid w:val="00593A38"/>
    <w:rsid w:val="005A6918"/>
    <w:rsid w:val="005D0477"/>
    <w:rsid w:val="005E3AE1"/>
    <w:rsid w:val="005E5312"/>
    <w:rsid w:val="005E6E2B"/>
    <w:rsid w:val="005F1BB0"/>
    <w:rsid w:val="005F35BF"/>
    <w:rsid w:val="00604231"/>
    <w:rsid w:val="00606102"/>
    <w:rsid w:val="00632D79"/>
    <w:rsid w:val="00636A07"/>
    <w:rsid w:val="00640C2E"/>
    <w:rsid w:val="00641C89"/>
    <w:rsid w:val="00646DB0"/>
    <w:rsid w:val="00647930"/>
    <w:rsid w:val="00652565"/>
    <w:rsid w:val="00655907"/>
    <w:rsid w:val="00656C4D"/>
    <w:rsid w:val="006626A1"/>
    <w:rsid w:val="0067002F"/>
    <w:rsid w:val="00682403"/>
    <w:rsid w:val="0069073C"/>
    <w:rsid w:val="006A1CF7"/>
    <w:rsid w:val="006C0C27"/>
    <w:rsid w:val="006C72B0"/>
    <w:rsid w:val="006D14E2"/>
    <w:rsid w:val="006D727C"/>
    <w:rsid w:val="006E5716"/>
    <w:rsid w:val="006E686F"/>
    <w:rsid w:val="006F60A8"/>
    <w:rsid w:val="006F689C"/>
    <w:rsid w:val="007034B4"/>
    <w:rsid w:val="00706F42"/>
    <w:rsid w:val="00711AEF"/>
    <w:rsid w:val="00715A80"/>
    <w:rsid w:val="00725FC3"/>
    <w:rsid w:val="00726368"/>
    <w:rsid w:val="007302B3"/>
    <w:rsid w:val="00730733"/>
    <w:rsid w:val="00730E3A"/>
    <w:rsid w:val="00731391"/>
    <w:rsid w:val="00736AAF"/>
    <w:rsid w:val="00742D9B"/>
    <w:rsid w:val="00743927"/>
    <w:rsid w:val="00756C5E"/>
    <w:rsid w:val="0076321A"/>
    <w:rsid w:val="007633AF"/>
    <w:rsid w:val="00765B2A"/>
    <w:rsid w:val="00766FA1"/>
    <w:rsid w:val="00773512"/>
    <w:rsid w:val="00777BFF"/>
    <w:rsid w:val="00783A34"/>
    <w:rsid w:val="00796898"/>
    <w:rsid w:val="007B7153"/>
    <w:rsid w:val="007C6B52"/>
    <w:rsid w:val="007D06C8"/>
    <w:rsid w:val="007D16C5"/>
    <w:rsid w:val="007D2652"/>
    <w:rsid w:val="007F3DC2"/>
    <w:rsid w:val="007F456C"/>
    <w:rsid w:val="00801269"/>
    <w:rsid w:val="008158BD"/>
    <w:rsid w:val="00815BF6"/>
    <w:rsid w:val="0082118D"/>
    <w:rsid w:val="00824099"/>
    <w:rsid w:val="008275F4"/>
    <w:rsid w:val="00834793"/>
    <w:rsid w:val="00836A9E"/>
    <w:rsid w:val="00843043"/>
    <w:rsid w:val="0084383F"/>
    <w:rsid w:val="008549D1"/>
    <w:rsid w:val="00862FE4"/>
    <w:rsid w:val="0086389A"/>
    <w:rsid w:val="00874E7F"/>
    <w:rsid w:val="0087605E"/>
    <w:rsid w:val="0088100D"/>
    <w:rsid w:val="008848B0"/>
    <w:rsid w:val="008879A6"/>
    <w:rsid w:val="008911A6"/>
    <w:rsid w:val="00896738"/>
    <w:rsid w:val="008973E1"/>
    <w:rsid w:val="008A354E"/>
    <w:rsid w:val="008A7779"/>
    <w:rsid w:val="008B1FEE"/>
    <w:rsid w:val="008B41A1"/>
    <w:rsid w:val="008C0191"/>
    <w:rsid w:val="008C1AE3"/>
    <w:rsid w:val="008D041F"/>
    <w:rsid w:val="008D12D7"/>
    <w:rsid w:val="008E10C9"/>
    <w:rsid w:val="008F1DDB"/>
    <w:rsid w:val="00900358"/>
    <w:rsid w:val="00900A91"/>
    <w:rsid w:val="00903C32"/>
    <w:rsid w:val="0091275B"/>
    <w:rsid w:val="00916B16"/>
    <w:rsid w:val="00916DDB"/>
    <w:rsid w:val="009172F8"/>
    <w:rsid w:val="009173B9"/>
    <w:rsid w:val="00920956"/>
    <w:rsid w:val="009240A0"/>
    <w:rsid w:val="00925B22"/>
    <w:rsid w:val="0092662F"/>
    <w:rsid w:val="0093335D"/>
    <w:rsid w:val="0093613E"/>
    <w:rsid w:val="00943026"/>
    <w:rsid w:val="009505F6"/>
    <w:rsid w:val="0095583C"/>
    <w:rsid w:val="00966B81"/>
    <w:rsid w:val="009724B2"/>
    <w:rsid w:val="00996A2F"/>
    <w:rsid w:val="009B3F33"/>
    <w:rsid w:val="009C6742"/>
    <w:rsid w:val="009C74B1"/>
    <w:rsid w:val="009C7720"/>
    <w:rsid w:val="009F0205"/>
    <w:rsid w:val="00A0007F"/>
    <w:rsid w:val="00A03197"/>
    <w:rsid w:val="00A03EE3"/>
    <w:rsid w:val="00A12C5C"/>
    <w:rsid w:val="00A133B0"/>
    <w:rsid w:val="00A13407"/>
    <w:rsid w:val="00A161CD"/>
    <w:rsid w:val="00A23AFA"/>
    <w:rsid w:val="00A3125C"/>
    <w:rsid w:val="00A31B3E"/>
    <w:rsid w:val="00A4237D"/>
    <w:rsid w:val="00A43DF8"/>
    <w:rsid w:val="00A446C2"/>
    <w:rsid w:val="00A449F5"/>
    <w:rsid w:val="00A473CA"/>
    <w:rsid w:val="00A532F3"/>
    <w:rsid w:val="00A54729"/>
    <w:rsid w:val="00A61747"/>
    <w:rsid w:val="00A61C9A"/>
    <w:rsid w:val="00A63304"/>
    <w:rsid w:val="00A73AC5"/>
    <w:rsid w:val="00A8489E"/>
    <w:rsid w:val="00A87DA8"/>
    <w:rsid w:val="00A90366"/>
    <w:rsid w:val="00AB02A7"/>
    <w:rsid w:val="00AB5F41"/>
    <w:rsid w:val="00AB708F"/>
    <w:rsid w:val="00AC29F3"/>
    <w:rsid w:val="00AD4343"/>
    <w:rsid w:val="00AD796E"/>
    <w:rsid w:val="00AE37A4"/>
    <w:rsid w:val="00AF73E5"/>
    <w:rsid w:val="00AF7493"/>
    <w:rsid w:val="00B13D61"/>
    <w:rsid w:val="00B201D9"/>
    <w:rsid w:val="00B21304"/>
    <w:rsid w:val="00B231E5"/>
    <w:rsid w:val="00B2686C"/>
    <w:rsid w:val="00B31B5F"/>
    <w:rsid w:val="00B3206B"/>
    <w:rsid w:val="00B51ACA"/>
    <w:rsid w:val="00B624CD"/>
    <w:rsid w:val="00B7123C"/>
    <w:rsid w:val="00B7401B"/>
    <w:rsid w:val="00B74776"/>
    <w:rsid w:val="00B812B3"/>
    <w:rsid w:val="00B95B18"/>
    <w:rsid w:val="00B97C86"/>
    <w:rsid w:val="00BA1995"/>
    <w:rsid w:val="00BA30F5"/>
    <w:rsid w:val="00BA3B57"/>
    <w:rsid w:val="00BB0840"/>
    <w:rsid w:val="00BB33A9"/>
    <w:rsid w:val="00BB35B6"/>
    <w:rsid w:val="00BB7A0D"/>
    <w:rsid w:val="00BC06B6"/>
    <w:rsid w:val="00BE5B91"/>
    <w:rsid w:val="00C0019E"/>
    <w:rsid w:val="00C02B87"/>
    <w:rsid w:val="00C168B4"/>
    <w:rsid w:val="00C173E0"/>
    <w:rsid w:val="00C33D77"/>
    <w:rsid w:val="00C4086D"/>
    <w:rsid w:val="00C41959"/>
    <w:rsid w:val="00C54E99"/>
    <w:rsid w:val="00C55BAA"/>
    <w:rsid w:val="00C634B0"/>
    <w:rsid w:val="00C77532"/>
    <w:rsid w:val="00C80542"/>
    <w:rsid w:val="00C82127"/>
    <w:rsid w:val="00CA1896"/>
    <w:rsid w:val="00CB5B28"/>
    <w:rsid w:val="00CB7AC8"/>
    <w:rsid w:val="00CC5149"/>
    <w:rsid w:val="00CC5F60"/>
    <w:rsid w:val="00CC745F"/>
    <w:rsid w:val="00CE7E36"/>
    <w:rsid w:val="00CF3CF6"/>
    <w:rsid w:val="00CF5371"/>
    <w:rsid w:val="00D00E3D"/>
    <w:rsid w:val="00D0323A"/>
    <w:rsid w:val="00D0559F"/>
    <w:rsid w:val="00D077E9"/>
    <w:rsid w:val="00D219E0"/>
    <w:rsid w:val="00D21C22"/>
    <w:rsid w:val="00D33B5C"/>
    <w:rsid w:val="00D3466F"/>
    <w:rsid w:val="00D37DC2"/>
    <w:rsid w:val="00D42CB7"/>
    <w:rsid w:val="00D5413D"/>
    <w:rsid w:val="00D55152"/>
    <w:rsid w:val="00D570A9"/>
    <w:rsid w:val="00D63CE3"/>
    <w:rsid w:val="00D70B7C"/>
    <w:rsid w:val="00D70D02"/>
    <w:rsid w:val="00D770C7"/>
    <w:rsid w:val="00D85B0D"/>
    <w:rsid w:val="00D86945"/>
    <w:rsid w:val="00D90290"/>
    <w:rsid w:val="00D91185"/>
    <w:rsid w:val="00DA1169"/>
    <w:rsid w:val="00DC0A4A"/>
    <w:rsid w:val="00DC74AF"/>
    <w:rsid w:val="00DD152F"/>
    <w:rsid w:val="00DE213F"/>
    <w:rsid w:val="00DF027C"/>
    <w:rsid w:val="00DF10CD"/>
    <w:rsid w:val="00E00A32"/>
    <w:rsid w:val="00E13741"/>
    <w:rsid w:val="00E16849"/>
    <w:rsid w:val="00E2172C"/>
    <w:rsid w:val="00E22ACD"/>
    <w:rsid w:val="00E22E32"/>
    <w:rsid w:val="00E2766B"/>
    <w:rsid w:val="00E315C2"/>
    <w:rsid w:val="00E37D7C"/>
    <w:rsid w:val="00E55D88"/>
    <w:rsid w:val="00E620B0"/>
    <w:rsid w:val="00E63D67"/>
    <w:rsid w:val="00E70A2C"/>
    <w:rsid w:val="00E76AE7"/>
    <w:rsid w:val="00E81B40"/>
    <w:rsid w:val="00E834A9"/>
    <w:rsid w:val="00E84B42"/>
    <w:rsid w:val="00EA49FB"/>
    <w:rsid w:val="00EB1052"/>
    <w:rsid w:val="00EB3457"/>
    <w:rsid w:val="00EB529C"/>
    <w:rsid w:val="00EB63D4"/>
    <w:rsid w:val="00EC0870"/>
    <w:rsid w:val="00EE04D5"/>
    <w:rsid w:val="00EE6C95"/>
    <w:rsid w:val="00EF1872"/>
    <w:rsid w:val="00EF555B"/>
    <w:rsid w:val="00EF6296"/>
    <w:rsid w:val="00F027BB"/>
    <w:rsid w:val="00F10828"/>
    <w:rsid w:val="00F11DCF"/>
    <w:rsid w:val="00F1597A"/>
    <w:rsid w:val="00F162EA"/>
    <w:rsid w:val="00F17A21"/>
    <w:rsid w:val="00F17C1B"/>
    <w:rsid w:val="00F272F1"/>
    <w:rsid w:val="00F30991"/>
    <w:rsid w:val="00F314BE"/>
    <w:rsid w:val="00F34688"/>
    <w:rsid w:val="00F34D47"/>
    <w:rsid w:val="00F35563"/>
    <w:rsid w:val="00F50DB2"/>
    <w:rsid w:val="00F51A80"/>
    <w:rsid w:val="00F52D27"/>
    <w:rsid w:val="00F56C64"/>
    <w:rsid w:val="00F56E63"/>
    <w:rsid w:val="00F60276"/>
    <w:rsid w:val="00F64666"/>
    <w:rsid w:val="00F65156"/>
    <w:rsid w:val="00F7795B"/>
    <w:rsid w:val="00F83527"/>
    <w:rsid w:val="00F92754"/>
    <w:rsid w:val="00F93D0D"/>
    <w:rsid w:val="00F97E61"/>
    <w:rsid w:val="00FA4483"/>
    <w:rsid w:val="00FB0470"/>
    <w:rsid w:val="00FB26E1"/>
    <w:rsid w:val="00FC281D"/>
    <w:rsid w:val="00FC5515"/>
    <w:rsid w:val="00FC7489"/>
    <w:rsid w:val="00FD583F"/>
    <w:rsid w:val="00FD7488"/>
    <w:rsid w:val="00FE2280"/>
    <w:rsid w:val="00FF16B4"/>
    <w:rsid w:val="00FF23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C5C85"/>
  <w15:docId w15:val="{61EACCA7-7066-4E9F-BEC7-0949BE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C8"/>
    <w:pPr>
      <w:spacing w:after="0"/>
    </w:pPr>
    <w:rPr>
      <w:rFonts w:eastAsiaTheme="minorEastAsia"/>
      <w:color w:val="0F0D29" w:themeColor="text1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1F48D9"/>
    <w:pPr>
      <w:keepNext/>
      <w:numPr>
        <w:numId w:val="1"/>
      </w:numPr>
      <w:spacing w:before="720" w:after="540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4"/>
    <w:qFormat/>
    <w:rsid w:val="00647930"/>
    <w:pPr>
      <w:keepNext/>
      <w:numPr>
        <w:numId w:val="2"/>
      </w:numPr>
      <w:spacing w:before="240" w:after="480" w:line="240" w:lineRule="auto"/>
      <w:outlineLvl w:val="1"/>
    </w:pPr>
    <w:rPr>
      <w:rFonts w:eastAsiaTheme="majorEastAsia" w:cstheme="majorBidi"/>
      <w:b/>
      <w:color w:val="082A75" w:themeColor="text2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21C22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21C22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484BB0"/>
    <w:pPr>
      <w:framePr w:hSpace="180" w:wrap="around" w:vAnchor="text" w:hAnchor="margin" w:y="1167"/>
    </w:pPr>
    <w:rPr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84BB0"/>
    <w:rPr>
      <w:rFonts w:eastAsiaTheme="minorEastAsia"/>
      <w:caps/>
      <w:color w:val="0F0D29" w:themeColor="text1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1F48D9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593A38"/>
    <w:pPr>
      <w:spacing w:line="240" w:lineRule="auto"/>
    </w:pPr>
    <w:rPr>
      <w:color w:val="082A75" w:themeColor="text2"/>
    </w:rPr>
  </w:style>
  <w:style w:type="character" w:customStyle="1" w:styleId="Heading2Char">
    <w:name w:val="Heading 2 Char"/>
    <w:basedOn w:val="DefaultParagraphFont"/>
    <w:link w:val="Heading2"/>
    <w:uiPriority w:val="4"/>
    <w:rsid w:val="00647930"/>
    <w:rPr>
      <w:rFonts w:eastAsiaTheme="majorEastAsia" w:cstheme="majorBidi"/>
      <w:b/>
      <w:color w:val="082A75" w:themeColor="text2"/>
      <w:sz w:val="32"/>
      <w:szCs w:val="26"/>
      <w:u w:val="single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DefaultParagraphFon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DefaultParagraphFon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C7DFD"/>
    <w:rPr>
      <w:color w:val="3592C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DFD"/>
    <w:rPr>
      <w:color w:val="605E5C"/>
      <w:shd w:val="clear" w:color="auto" w:fill="E1DFDD"/>
    </w:rPr>
  </w:style>
  <w:style w:type="paragraph" w:customStyle="1" w:styleId="emphase1">
    <w:name w:val="emphase 1"/>
    <w:basedOn w:val="Normal"/>
    <w:link w:val="emphase1Car"/>
    <w:qFormat/>
    <w:rsid w:val="00641C89"/>
    <w:pPr>
      <w:spacing w:after="200"/>
    </w:pPr>
    <w:rPr>
      <w:b/>
      <w:i/>
      <w:u w:val="single"/>
    </w:rPr>
  </w:style>
  <w:style w:type="paragraph" w:customStyle="1" w:styleId="listepuces1">
    <w:name w:val="liste à puces 1"/>
    <w:basedOn w:val="Normal"/>
    <w:link w:val="listepuces1Car"/>
    <w:qFormat/>
    <w:rsid w:val="00184BE1"/>
    <w:pPr>
      <w:numPr>
        <w:numId w:val="3"/>
      </w:numPr>
      <w:spacing w:after="200"/>
    </w:pPr>
  </w:style>
  <w:style w:type="character" w:customStyle="1" w:styleId="emphase1Car">
    <w:name w:val="emphase 1 Car"/>
    <w:basedOn w:val="DefaultParagraphFont"/>
    <w:link w:val="emphase1"/>
    <w:rsid w:val="00641C89"/>
    <w:rPr>
      <w:rFonts w:eastAsiaTheme="minorEastAsia"/>
      <w:b/>
      <w:i/>
      <w:color w:val="0F0D29" w:themeColor="text1"/>
      <w:sz w:val="28"/>
      <w:szCs w:val="22"/>
      <w:u w:val="single"/>
    </w:rPr>
  </w:style>
  <w:style w:type="paragraph" w:customStyle="1" w:styleId="emphase2">
    <w:name w:val="emphase 2"/>
    <w:basedOn w:val="Normal"/>
    <w:link w:val="emphase2Car"/>
    <w:qFormat/>
    <w:rsid w:val="007B7153"/>
    <w:pPr>
      <w:spacing w:after="200"/>
    </w:pPr>
    <w:rPr>
      <w:b/>
      <w:i/>
    </w:rPr>
  </w:style>
  <w:style w:type="character" w:customStyle="1" w:styleId="listepuces1Car">
    <w:name w:val="liste à puces 1 Car"/>
    <w:basedOn w:val="DefaultParagraphFont"/>
    <w:link w:val="listepuces1"/>
    <w:rsid w:val="00CB7AC8"/>
    <w:rPr>
      <w:rFonts w:eastAsiaTheme="minorEastAsia"/>
      <w:color w:val="0F0D29" w:themeColor="text1"/>
      <w:sz w:val="28"/>
      <w:szCs w:val="22"/>
    </w:rPr>
  </w:style>
  <w:style w:type="character" w:customStyle="1" w:styleId="emphase2Car">
    <w:name w:val="emphase 2 Car"/>
    <w:basedOn w:val="DefaultParagraphFont"/>
    <w:link w:val="emphase2"/>
    <w:rsid w:val="007B7153"/>
    <w:rPr>
      <w:rFonts w:eastAsiaTheme="minorEastAsia"/>
      <w:b/>
      <w:i/>
      <w:color w:val="0F0D29" w:themeColor="text1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B268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343"/>
    <w:pPr>
      <w:keepLines/>
      <w:numPr>
        <w:numId w:val="0"/>
      </w:numPr>
      <w:spacing w:before="240" w:after="0" w:line="259" w:lineRule="auto"/>
      <w:outlineLvl w:val="9"/>
    </w:pPr>
    <w:rPr>
      <w:b w:val="0"/>
      <w:color w:val="013A57" w:themeColor="accent1" w:themeShade="BF"/>
      <w:kern w:val="0"/>
      <w:sz w:val="32"/>
      <w:u w:val="no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4343"/>
    <w:pPr>
      <w:tabs>
        <w:tab w:val="left" w:pos="660"/>
        <w:tab w:val="right" w:leader="dot" w:pos="10024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color w:val="auto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4343"/>
    <w:pPr>
      <w:spacing w:after="100" w:line="259" w:lineRule="auto"/>
    </w:pPr>
    <w:rPr>
      <w:rFonts w:cs="Times New Roman"/>
      <w:color w:val="auto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343"/>
    <w:pPr>
      <w:spacing w:after="100" w:line="259" w:lineRule="auto"/>
      <w:ind w:left="440"/>
    </w:pPr>
    <w:rPr>
      <w:rFonts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MEN%20DARRYL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D608685AD54F6CBCA4CBCA03044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6D84F-15FC-4167-B9D0-692F9A4C0745}"/>
      </w:docPartPr>
      <w:docPartBody>
        <w:p w:rsidR="00ED02FB" w:rsidRDefault="008B6BAF">
          <w:pPr>
            <w:pStyle w:val="5ED608685AD54F6CBCA4CBCA03044F53"/>
          </w:pPr>
          <w:r w:rsidRPr="00D86945">
            <w:rPr>
              <w:rStyle w:val="SubtitleChar"/>
              <w:b/>
              <w:lang w:bidi="fr-FR"/>
            </w:rPr>
            <w:fldChar w:fldCharType="begin"/>
          </w:r>
          <w:r w:rsidRPr="00D86945">
            <w:rPr>
              <w:rStyle w:val="SubtitleChar"/>
              <w:lang w:bidi="fr-FR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fr-FR"/>
            </w:rPr>
            <w:fldChar w:fldCharType="separate"/>
          </w:r>
          <w:r>
            <w:rPr>
              <w:rStyle w:val="SubtitleChar"/>
              <w:lang w:bidi="fr-FR"/>
            </w:rPr>
            <w:t>février 28</w:t>
          </w:r>
          <w:r w:rsidRPr="00D86945">
            <w:rPr>
              <w:rStyle w:val="SubtitleChar"/>
              <w:b/>
              <w:lang w:bidi="fr-FR"/>
            </w:rPr>
            <w:fldChar w:fldCharType="end"/>
          </w:r>
        </w:p>
      </w:docPartBody>
    </w:docPart>
    <w:docPart>
      <w:docPartPr>
        <w:name w:val="CCF6888C30C04F839BACFFEB63A6D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7472F-9F09-4F87-A292-0C373DCB4CD8}"/>
      </w:docPartPr>
      <w:docPartBody>
        <w:p w:rsidR="00ED02FB" w:rsidRDefault="008B6BAF">
          <w:pPr>
            <w:pStyle w:val="CCF6888C30C04F839BACFFEB63A6D41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09"/>
    <w:rsid w:val="002C5470"/>
    <w:rsid w:val="00366A46"/>
    <w:rsid w:val="003C6FEE"/>
    <w:rsid w:val="007939FC"/>
    <w:rsid w:val="008B6BAF"/>
    <w:rsid w:val="009B3409"/>
    <w:rsid w:val="00A87309"/>
    <w:rsid w:val="00A9389A"/>
    <w:rsid w:val="00A93FBF"/>
    <w:rsid w:val="00C152AF"/>
    <w:rsid w:val="00D20A91"/>
    <w:rsid w:val="00D62A9D"/>
    <w:rsid w:val="00DF5A06"/>
    <w:rsid w:val="00E228E9"/>
    <w:rsid w:val="00E41E1B"/>
    <w:rsid w:val="00ED02FB"/>
    <w:rsid w:val="00F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D608685AD54F6CBCA4CBCA03044F53">
    <w:name w:val="5ED608685AD54F6CBCA4CBCA03044F53"/>
  </w:style>
  <w:style w:type="paragraph" w:customStyle="1" w:styleId="CCF6888C30C04F839BACFFEB63A6D416">
    <w:name w:val="CCF6888C30C04F839BACFFEB63A6D416"/>
  </w:style>
  <w:style w:type="character" w:styleId="PlaceholderText">
    <w:name w:val="Placeholder Text"/>
    <w:basedOn w:val="DefaultParagraphFont"/>
    <w:uiPriority w:val="99"/>
    <w:unhideWhenUsed/>
    <w:rsid w:val="00ED02FB"/>
    <w:rPr>
      <w:color w:val="808080"/>
    </w:rPr>
  </w:style>
  <w:style w:type="paragraph" w:customStyle="1" w:styleId="D9A5A20731984A878D42F3408A92B4A8">
    <w:name w:val="D9A5A20731984A878D42F3408A92B4A8"/>
    <w:rsid w:val="00C152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59A91-9F51-4840-8C3D-F1EA4DD7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1100</TotalTime>
  <Pages>3</Pages>
  <Words>56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keywords/>
  <cp:lastModifiedBy>Sonia Rykiel</cp:lastModifiedBy>
  <cp:revision>101</cp:revision>
  <cp:lastPrinted>2006-08-01T17:47:00Z</cp:lastPrinted>
  <dcterms:created xsi:type="dcterms:W3CDTF">2022-05-02T15:21:00Z</dcterms:created>
  <dcterms:modified xsi:type="dcterms:W3CDTF">2022-06-07T22:17:00Z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